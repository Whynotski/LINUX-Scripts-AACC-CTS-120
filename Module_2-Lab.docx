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8388"/>
      </w:tblGrid>
      <w:tr w:rsidR="00A8358F" w:rsidTr="00A8358F">
        <w:tc>
          <w:tcPr>
            <w:tcW w:w="1188" w:type="dxa"/>
          </w:tcPr>
          <w:sdt>
            <w:sdtPr>
              <w:rPr>
                <w:rFonts w:asciiTheme="majorHAnsi" w:hAnsiTheme="majorHAnsi"/>
                <w:sz w:val="44"/>
                <w:szCs w:val="44"/>
              </w:rPr>
              <w:id w:val="2058197620"/>
              <w:lock w:val="sdtContentLocked"/>
              <w:placeholder>
                <w:docPart w:val="DefaultPlaceholder_1082065158"/>
              </w:placeholder>
            </w:sdtPr>
            <w:sdtContent>
              <w:p w:rsidR="00A8358F" w:rsidRPr="00A8358F" w:rsidRDefault="00A8358F">
                <w:pPr>
                  <w:rPr>
                    <w:rFonts w:asciiTheme="majorHAnsi" w:hAnsiTheme="majorHAnsi"/>
                    <w:sz w:val="44"/>
                    <w:szCs w:val="44"/>
                  </w:rPr>
                </w:pPr>
                <w:r w:rsidRPr="00A8358F">
                  <w:rPr>
                    <w:rFonts w:asciiTheme="majorHAnsi" w:hAnsiTheme="majorHAnsi"/>
                    <w:sz w:val="44"/>
                    <w:szCs w:val="44"/>
                  </w:rPr>
                  <w:t>Name</w:t>
                </w:r>
              </w:p>
            </w:sdtContent>
          </w:sdt>
        </w:tc>
        <w:tc>
          <w:tcPr>
            <w:tcW w:w="8388" w:type="dxa"/>
          </w:tcPr>
          <w:p w:rsidR="00A8358F" w:rsidRPr="00A8358F" w:rsidRDefault="00A8358F" w:rsidP="00A8358F">
            <w:pPr>
              <w:rPr>
                <w:rFonts w:asciiTheme="majorHAnsi" w:hAnsiTheme="majorHAnsi"/>
                <w:sz w:val="44"/>
                <w:szCs w:val="44"/>
              </w:rPr>
            </w:pPr>
          </w:p>
        </w:tc>
      </w:tr>
    </w:tbl>
    <w:p w:rsidR="00E3726A" w:rsidRDefault="00E3726A"/>
    <w:p w:rsidR="00A8358F" w:rsidRPr="00A8358F" w:rsidRDefault="00A8358F" w:rsidP="00A8358F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="Adobe Ming Std L" w:eastAsia="Adobe Ming Std L" w:hAnsi="Adobe Ming Std L" w:cstheme="majorBidi" w:hint="eastAsia"/>
          <w:color w:val="17365D" w:themeColor="text2" w:themeShade="BF"/>
          <w:spacing w:val="5"/>
          <w:kern w:val="28"/>
          <w:sz w:val="52"/>
          <w:szCs w:val="52"/>
        </w:rPr>
      </w:pPr>
      <w:r w:rsidRPr="00A8358F">
        <w:rPr>
          <w:rFonts w:ascii="Adobe Ming Std L" w:eastAsia="Adobe Ming Std L" w:hAnsi="Adobe Ming Std L" w:cstheme="majorBidi" w:hint="eastAsia"/>
          <w:color w:val="17365D" w:themeColor="text2" w:themeShade="BF"/>
          <w:spacing w:val="5"/>
          <w:kern w:val="28"/>
          <w:sz w:val="52"/>
          <w:szCs w:val="52"/>
        </w:rPr>
        <w:t>CTS-120-841-Lab Module 2</w:t>
      </w:r>
    </w:p>
    <w:p w:rsidR="00A8358F" w:rsidRPr="00A8358F" w:rsidRDefault="00A8358F" w:rsidP="00A8358F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 w:hint="eastAsia"/>
        </w:rPr>
      </w:pPr>
      <w:r w:rsidRPr="00A8358F">
        <w:rPr>
          <w:rFonts w:ascii="Adobe Ming Std L" w:eastAsia="Adobe Ming Std L" w:hAnsi="Adobe Ming Std L" w:hint="eastAsia"/>
        </w:rPr>
        <w:t>In this lab you will enter different Linux commands and answer questions about the results.</w:t>
      </w:r>
    </w:p>
    <w:p w:rsidR="00A8358F" w:rsidRPr="00A8358F" w:rsidRDefault="00A8358F" w:rsidP="00A8358F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 w:hint="eastAsia"/>
        </w:rPr>
      </w:pPr>
      <w:r w:rsidRPr="00A8358F">
        <w:rPr>
          <w:rFonts w:ascii="Adobe Ming Std L" w:eastAsia="Adobe Ming Std L" w:hAnsi="Adobe Ming Std L" w:hint="eastAsia"/>
        </w:rPr>
        <w:t xml:space="preserve">Include a screen print of </w:t>
      </w:r>
      <w:r w:rsidRPr="00A8358F">
        <w:rPr>
          <w:rFonts w:ascii="Adobe Ming Std L" w:eastAsia="Adobe Ming Std L" w:hAnsi="Adobe Ming Std L" w:hint="eastAsia"/>
          <w:b/>
          <w:color w:val="FF0000"/>
        </w:rPr>
        <w:t>just the area of the screen with the desired result</w:t>
      </w:r>
      <w:r w:rsidRPr="00A8358F">
        <w:rPr>
          <w:rFonts w:ascii="Adobe Ming Std L" w:eastAsia="Adobe Ming Std L" w:hAnsi="Adobe Ming Std L" w:hint="eastAsia"/>
          <w:color w:val="FF0000"/>
        </w:rPr>
        <w:t xml:space="preserve"> </w:t>
      </w:r>
      <w:r w:rsidRPr="00A8358F">
        <w:rPr>
          <w:rFonts w:ascii="Adobe Ming Std L" w:eastAsia="Adobe Ming Std L" w:hAnsi="Adobe Ming Std L" w:hint="eastAsia"/>
        </w:rPr>
        <w:t>(not the whole screen) in the table cell below the question, unless otherwise instructed.</w:t>
      </w:r>
    </w:p>
    <w:p w:rsidR="00A8358F" w:rsidRPr="00A8358F" w:rsidRDefault="00A8358F" w:rsidP="00A8358F">
      <w:pPr>
        <w:numPr>
          <w:ilvl w:val="1"/>
          <w:numId w:val="1"/>
        </w:numPr>
        <w:ind w:left="1080"/>
        <w:contextualSpacing/>
        <w:rPr>
          <w:rFonts w:hint="eastAsia"/>
          <w:i/>
        </w:rPr>
      </w:pPr>
      <w:r w:rsidRPr="00A8358F">
        <w:rPr>
          <w:i/>
        </w:rPr>
        <w:t xml:space="preserve">Reminder: Use the </w:t>
      </w:r>
      <w:r w:rsidRPr="00A8358F">
        <w:rPr>
          <w:b/>
          <w:i/>
        </w:rPr>
        <w:t>Shift-Ctrl-</w:t>
      </w:r>
      <w:proofErr w:type="spellStart"/>
      <w:r w:rsidRPr="00A8358F">
        <w:rPr>
          <w:b/>
          <w:i/>
        </w:rPr>
        <w:t>Prtscr</w:t>
      </w:r>
      <w:proofErr w:type="spellEnd"/>
      <w:r w:rsidRPr="00A8358F">
        <w:rPr>
          <w:b/>
          <w:i/>
        </w:rPr>
        <w:t xml:space="preserve"> shortcut</w:t>
      </w:r>
      <w:r w:rsidRPr="00A8358F">
        <w:rPr>
          <w:i/>
        </w:rPr>
        <w:t xml:space="preserve"> &amp; select just the area that you want.</w:t>
      </w:r>
    </w:p>
    <w:p w:rsidR="00A8358F" w:rsidRPr="00A8358F" w:rsidRDefault="00A8358F" w:rsidP="00A8358F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A8358F">
        <w:rPr>
          <w:rFonts w:ascii="Adobe Ming Std L" w:eastAsia="Adobe Ming Std L" w:hAnsi="Adobe Ming Std L" w:hint="eastAsia"/>
        </w:rPr>
        <w:t>I have done one of them for you so you know the format &amp; results that I will be grading on.</w:t>
      </w:r>
    </w:p>
    <w:p w:rsidR="00A8358F" w:rsidRPr="00A8358F" w:rsidRDefault="00A8358F" w:rsidP="00A8358F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 w:hint="eastAsia"/>
        </w:rPr>
      </w:pPr>
      <w:r w:rsidRPr="00A8358F">
        <w:rPr>
          <w:rFonts w:ascii="Adobe Ming Std L" w:eastAsia="Adobe Ming Std L" w:hAnsi="Adobe Ming Std L" w:hint="eastAsia"/>
        </w:rPr>
        <w:t xml:space="preserve">The lab is worth a total of 10 points – some questions have multiple sections </w:t>
      </w:r>
    </w:p>
    <w:p w:rsidR="00A8358F" w:rsidRDefault="00CB284E" w:rsidP="00A8358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3668423</wp:posOffset>
            </wp:positionH>
            <wp:positionV relativeFrom="paragraph">
              <wp:posOffset>139176</wp:posOffset>
            </wp:positionV>
            <wp:extent cx="3657607" cy="182880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bple-ques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97245">
                      <a:off x="0" y="0"/>
                      <a:ext cx="3657607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530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370"/>
        <w:gridCol w:w="12930"/>
      </w:tblGrid>
      <w:tr w:rsidR="00A8358F" w:rsidTr="00EF670D">
        <w:tc>
          <w:tcPr>
            <w:tcW w:w="15300" w:type="dxa"/>
            <w:gridSpan w:val="2"/>
          </w:tcPr>
          <w:p w:rsidR="00A8358F" w:rsidRPr="001E5FEA" w:rsidRDefault="00EF670D" w:rsidP="00EF670D">
            <w:pPr>
              <w:ind w:left="360"/>
              <w:rPr>
                <w:rFonts w:cstheme="minorHAnsi"/>
              </w:rPr>
            </w:pPr>
            <w:r w:rsidRPr="001E5FEA">
              <w:rPr>
                <w:rFonts w:eastAsia="Adobe Ming Std L" w:cstheme="minorHAnsi"/>
              </w:rPr>
              <w:t xml:space="preserve">0. </w:t>
            </w:r>
            <w:r w:rsidR="00A8358F" w:rsidRPr="001E5FEA">
              <w:rPr>
                <w:rFonts w:eastAsia="Adobe Ming Std L" w:cstheme="minorHAnsi"/>
              </w:rPr>
              <w:t>Enter the command that will give a simple listing of the files in your home directory</w:t>
            </w:r>
          </w:p>
        </w:tc>
      </w:tr>
      <w:tr w:rsidR="00A8358F" w:rsidTr="00EF670D">
        <w:tc>
          <w:tcPr>
            <w:tcW w:w="2370" w:type="dxa"/>
          </w:tcPr>
          <w:p w:rsidR="00A8358F" w:rsidRPr="001E5FEA" w:rsidRDefault="00A8358F">
            <w:pPr>
              <w:rPr>
                <w:b/>
              </w:rPr>
            </w:pPr>
            <w:r w:rsidRPr="001E5FEA">
              <w:rPr>
                <w:b/>
              </w:rPr>
              <w:t>Command:</w:t>
            </w:r>
          </w:p>
        </w:tc>
        <w:tc>
          <w:tcPr>
            <w:tcW w:w="12930" w:type="dxa"/>
          </w:tcPr>
          <w:p w:rsidR="00A8358F" w:rsidRDefault="00A8358F">
            <w:r w:rsidRPr="00EF670D">
              <w:rPr>
                <w:color w:val="FF0000"/>
              </w:rPr>
              <w:t>ls</w:t>
            </w:r>
          </w:p>
        </w:tc>
      </w:tr>
      <w:tr w:rsidR="00A8358F" w:rsidTr="00EF670D">
        <w:tc>
          <w:tcPr>
            <w:tcW w:w="2370" w:type="dxa"/>
          </w:tcPr>
          <w:p w:rsidR="00A8358F" w:rsidRPr="001E5FEA" w:rsidRDefault="00A8358F">
            <w:pPr>
              <w:rPr>
                <w:b/>
              </w:rPr>
            </w:pPr>
            <w:proofErr w:type="spellStart"/>
            <w:r w:rsidRPr="001E5FEA">
              <w:rPr>
                <w:b/>
              </w:rPr>
              <w:t>Screenprint</w:t>
            </w:r>
            <w:proofErr w:type="spellEnd"/>
            <w:r w:rsidRPr="001E5FEA">
              <w:rPr>
                <w:b/>
              </w:rPr>
              <w:t>:</w:t>
            </w:r>
          </w:p>
        </w:tc>
        <w:tc>
          <w:tcPr>
            <w:tcW w:w="12930" w:type="dxa"/>
          </w:tcPr>
          <w:p w:rsidR="00A8358F" w:rsidRDefault="00A8358F">
            <w:r>
              <w:rPr>
                <w:rFonts w:ascii="Adobe Ming Std L" w:eastAsia="Adobe Ming Std L" w:hAnsi="Adobe Ming Std L"/>
                <w:noProof/>
              </w:rPr>
              <w:drawing>
                <wp:inline distT="0" distB="0" distL="0" distR="0" wp14:anchorId="37B79645" wp14:editId="190CAE89">
                  <wp:extent cx="5943600" cy="723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A8358F" w:rsidRDefault="00A8358F"/>
    <w:p w:rsidR="00A8358F" w:rsidRDefault="00A8358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301F43" w:rsidTr="00301F43">
        <w:tc>
          <w:tcPr>
            <w:tcW w:w="14400" w:type="dxa"/>
            <w:gridSpan w:val="2"/>
            <w:shd w:val="clear" w:color="auto" w:fill="C6D9F1" w:themeFill="text2" w:themeFillTint="33"/>
          </w:tcPr>
          <w:p w:rsidR="00301F43" w:rsidRPr="00301F43" w:rsidRDefault="00301F43" w:rsidP="00301F43">
            <w:pPr>
              <w:pStyle w:val="ListParagraph"/>
              <w:numPr>
                <w:ilvl w:val="0"/>
                <w:numId w:val="10"/>
              </w:numPr>
              <w:rPr>
                <w:rFonts w:eastAsia="Adobe Ming Std L" w:cstheme="minorHAnsi"/>
              </w:rPr>
            </w:pPr>
            <w:r w:rsidRPr="00301F43">
              <w:rPr>
                <w:rFonts w:eastAsia="Adobe Ming Std L" w:cstheme="minorHAnsi"/>
              </w:rPr>
              <w:t xml:space="preserve">Enter the </w:t>
            </w:r>
            <w:r>
              <w:rPr>
                <w:rFonts w:eastAsia="Adobe Ming Std L" w:cstheme="minorHAnsi"/>
              </w:rPr>
              <w:t xml:space="preserve">ONE </w:t>
            </w:r>
            <w:r w:rsidRPr="00301F43">
              <w:rPr>
                <w:rFonts w:eastAsia="Adobe Ming Std L" w:cstheme="minorHAnsi"/>
              </w:rPr>
              <w:t xml:space="preserve">command that would list the contents of your home directory </w:t>
            </w:r>
          </w:p>
          <w:p w:rsidR="00301F43" w:rsidRPr="00301F43" w:rsidRDefault="00301F43" w:rsidP="00301F43">
            <w:pPr>
              <w:pStyle w:val="ListParagraph"/>
              <w:numPr>
                <w:ilvl w:val="1"/>
                <w:numId w:val="10"/>
              </w:numPr>
              <w:rPr>
                <w:rFonts w:eastAsia="Adobe Ming Std L" w:cstheme="minorHAnsi"/>
              </w:rPr>
            </w:pPr>
            <w:r>
              <w:rPr>
                <w:rFonts w:eastAsia="Adobe Ming Std L" w:cstheme="minorHAnsi"/>
              </w:rPr>
              <w:t xml:space="preserve">Including </w:t>
            </w:r>
            <w:r w:rsidRPr="00301F43">
              <w:rPr>
                <w:rFonts w:eastAsia="Adobe Ming Std L" w:cstheme="minorHAnsi"/>
              </w:rPr>
              <w:t>the time</w:t>
            </w:r>
          </w:p>
          <w:p w:rsidR="00301F43" w:rsidRDefault="00301F43" w:rsidP="00301F43">
            <w:pPr>
              <w:pStyle w:val="ListParagraph"/>
              <w:numPr>
                <w:ilvl w:val="1"/>
                <w:numId w:val="10"/>
              </w:numPr>
              <w:rPr>
                <w:rFonts w:ascii="Adobe Ming Std L" w:eastAsia="Adobe Ming Std L" w:hAnsi="Adobe Ming Std L"/>
              </w:rPr>
            </w:pPr>
            <w:r w:rsidRPr="00301F43">
              <w:rPr>
                <w:rFonts w:eastAsia="Adobe Ming Std L" w:cstheme="minorHAnsi"/>
              </w:rPr>
              <w:t>Sort</w:t>
            </w:r>
            <w:r>
              <w:rPr>
                <w:rFonts w:eastAsia="Adobe Ming Std L" w:cstheme="minorHAnsi"/>
              </w:rPr>
              <w:t>ed</w:t>
            </w:r>
            <w:r w:rsidRPr="00301F43">
              <w:rPr>
                <w:rFonts w:eastAsia="Adobe Ming Std L" w:cstheme="minorHAnsi"/>
              </w:rPr>
              <w:t xml:space="preserve"> with the </w:t>
            </w:r>
            <w:r w:rsidRPr="00301F43">
              <w:rPr>
                <w:rFonts w:eastAsia="Adobe Ming Std L" w:cstheme="minorHAnsi"/>
                <w:b/>
              </w:rPr>
              <w:t>most recent file last</w:t>
            </w:r>
            <w:r w:rsidRPr="00301F43">
              <w:rPr>
                <w:rFonts w:eastAsia="Adobe Ming Std L" w:cstheme="minorHAnsi"/>
              </w:rPr>
              <w:t>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:rsidR="00301F43" w:rsidRPr="00301F43" w:rsidRDefault="00301F43" w:rsidP="00301F43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A8358F" w:rsidTr="00301F43">
        <w:tc>
          <w:tcPr>
            <w:tcW w:w="1350" w:type="dxa"/>
          </w:tcPr>
          <w:sdt>
            <w:sdtPr>
              <w:id w:val="-142361938"/>
              <w:lock w:val="sdtContentLocked"/>
              <w:placeholder>
                <w:docPart w:val="DefaultPlaceholder_1082065158"/>
              </w:placeholder>
            </w:sdtPr>
            <w:sdtContent>
              <w:p w:rsidR="00A8358F" w:rsidRDefault="00A8358F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-1508208138"/>
            <w:lock w:val="sdtLocked"/>
            <w:placeholder>
              <w:docPart w:val="3538CC17EC0C4FFF9C0625B4690D9A7E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13770" w:type="dxa"/>
                <w:gridSpan w:val="2"/>
              </w:tcPr>
              <w:p w:rsidR="00A8358F" w:rsidRPr="007C665F" w:rsidRDefault="0051055E" w:rsidP="0051055E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A8358F" w:rsidTr="00301F43">
        <w:tc>
          <w:tcPr>
            <w:tcW w:w="1350" w:type="dxa"/>
          </w:tcPr>
          <w:sdt>
            <w:sdtPr>
              <w:rPr>
                <w:b/>
              </w:rPr>
              <w:id w:val="18672217"/>
              <w:lock w:val="sdtContentLocked"/>
              <w:placeholder>
                <w:docPart w:val="DefaultPlaceholder_1082065158"/>
              </w:placeholder>
            </w:sdtPr>
            <w:sdtEndPr>
              <w:rPr>
                <w:b w:val="0"/>
              </w:rPr>
            </w:sdtEndPr>
            <w:sdtContent>
              <w:p w:rsidR="00A8358F" w:rsidRDefault="00A8358F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427082510"/>
            <w:lock w:val="sdtLocked"/>
            <w:placeholder>
              <w:docPart w:val="66BA6A13069D4E1A8D3D890AFF5D5815"/>
            </w:placeholder>
            <w:showingPlcHdr/>
          </w:sdtPr>
          <w:sdtContent>
            <w:tc>
              <w:tcPr>
                <w:tcW w:w="13770" w:type="dxa"/>
                <w:gridSpan w:val="2"/>
              </w:tcPr>
              <w:p w:rsidR="00A8358F" w:rsidRDefault="0051055E" w:rsidP="0051055E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:rsidR="00A8358F" w:rsidRDefault="00A8358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301F43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:rsidR="00301F43" w:rsidRDefault="00301F43" w:rsidP="00301F43">
            <w:pPr>
              <w:pStyle w:val="ListParagraph"/>
              <w:numPr>
                <w:ilvl w:val="0"/>
                <w:numId w:val="10"/>
              </w:numPr>
              <w:rPr>
                <w:rFonts w:ascii="Adobe Ming Std L" w:eastAsia="Adobe Ming Std L" w:hAnsi="Adobe Ming Std L"/>
              </w:rPr>
            </w:pPr>
            <w:r>
              <w:rPr>
                <w:rFonts w:eastAsia="Adobe Ming Std L" w:cstheme="minorHAnsi" w:hint="eastAsia"/>
              </w:rPr>
              <w:t>Using the results from  #</w:t>
            </w:r>
            <w:r>
              <w:rPr>
                <w:rFonts w:eastAsia="Adobe Ming Std L" w:cstheme="minorHAnsi"/>
              </w:rPr>
              <w:t>1</w:t>
            </w:r>
            <w:r w:rsidRPr="00301F43">
              <w:rPr>
                <w:rFonts w:eastAsia="Adobe Ming Std L" w:cstheme="minorHAnsi" w:hint="eastAsia"/>
              </w:rPr>
              <w:t xml:space="preserve"> , what </w:t>
            </w:r>
            <w:r w:rsidRPr="00301F43">
              <w:rPr>
                <w:rFonts w:eastAsia="Adobe Ming Std L" w:cstheme="minorHAnsi" w:hint="eastAsia"/>
                <w:b/>
              </w:rPr>
              <w:t>user</w:t>
            </w:r>
            <w:r w:rsidRPr="00301F43">
              <w:rPr>
                <w:rFonts w:eastAsia="Adobe Ming Std L" w:cstheme="minorHAnsi" w:hint="eastAsia"/>
              </w:rPr>
              <w:t xml:space="preserve">  is the owner of the Desktop directory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:rsidR="00301F43" w:rsidRPr="00301F43" w:rsidRDefault="00301F43" w:rsidP="001010F1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301F43" w:rsidTr="001010F1">
        <w:tc>
          <w:tcPr>
            <w:tcW w:w="1350" w:type="dxa"/>
          </w:tcPr>
          <w:sdt>
            <w:sdtPr>
              <w:id w:val="1548956262"/>
              <w:lock w:val="contentLocked"/>
              <w:placeholder>
                <w:docPart w:val="7BC14DCB684645F1854F4F1B8DF9F194"/>
              </w:placeholder>
            </w:sdtPr>
            <w:sdtContent>
              <w:p w:rsidR="00301F43" w:rsidRDefault="00301F43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-1330280978"/>
            <w:lock w:val="sdtLocked"/>
            <w:placeholder>
              <w:docPart w:val="27D8F9E5E70C4062978567D160535957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13770" w:type="dxa"/>
                <w:gridSpan w:val="2"/>
              </w:tcPr>
              <w:p w:rsidR="00301F43" w:rsidRPr="007C665F" w:rsidRDefault="00301F43" w:rsidP="001010F1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301F43" w:rsidTr="001010F1">
        <w:tc>
          <w:tcPr>
            <w:tcW w:w="1350" w:type="dxa"/>
          </w:tcPr>
          <w:sdt>
            <w:sdtPr>
              <w:rPr>
                <w:b/>
              </w:rPr>
              <w:id w:val="1632059452"/>
              <w:lock w:val="contentLocked"/>
              <w:placeholder>
                <w:docPart w:val="7BC14DCB684645F1854F4F1B8DF9F194"/>
              </w:placeholder>
            </w:sdtPr>
            <w:sdtEndPr>
              <w:rPr>
                <w:b w:val="0"/>
              </w:rPr>
            </w:sdtEndPr>
            <w:sdtContent>
              <w:p w:rsidR="00301F43" w:rsidRDefault="00301F43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1653591081"/>
            <w:lock w:val="sdtLocked"/>
            <w:placeholder>
              <w:docPart w:val="F08FFC3AA14B496D8BB315F14BB1606A"/>
            </w:placeholder>
            <w:showingPlcHdr/>
          </w:sdtPr>
          <w:sdtContent>
            <w:tc>
              <w:tcPr>
                <w:tcW w:w="13770" w:type="dxa"/>
                <w:gridSpan w:val="2"/>
              </w:tcPr>
              <w:p w:rsidR="00301F43" w:rsidRDefault="00301F43" w:rsidP="001010F1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:rsidR="007C665F" w:rsidRDefault="007C665F"/>
    <w:p w:rsidR="00CC0F16" w:rsidRDefault="00CC0F16"/>
    <w:p w:rsidR="00301F43" w:rsidRDefault="00301F43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301F43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:rsidR="00301F43" w:rsidRDefault="00301F43" w:rsidP="00301F43">
            <w:pPr>
              <w:pStyle w:val="ListParagraph"/>
              <w:numPr>
                <w:ilvl w:val="0"/>
                <w:numId w:val="10"/>
              </w:numPr>
              <w:rPr>
                <w:rFonts w:ascii="Adobe Ming Std L" w:eastAsia="Adobe Ming Std L" w:hAnsi="Adobe Ming Std L"/>
              </w:rPr>
            </w:pPr>
            <w:r w:rsidRPr="00301F43">
              <w:rPr>
                <w:rFonts w:eastAsia="Adobe Ming Std L" w:cstheme="minorHAnsi" w:hint="eastAsia"/>
              </w:rPr>
              <w:t>Using</w:t>
            </w:r>
            <w:r>
              <w:rPr>
                <w:rFonts w:eastAsia="Adobe Ming Std L" w:cstheme="minorHAnsi" w:hint="eastAsia"/>
              </w:rPr>
              <w:t xml:space="preserve"> the results from  #</w:t>
            </w:r>
            <w:r>
              <w:rPr>
                <w:rFonts w:eastAsia="Adobe Ming Std L" w:cstheme="minorHAnsi"/>
              </w:rPr>
              <w:t>1</w:t>
            </w:r>
            <w:r w:rsidRPr="00301F43">
              <w:rPr>
                <w:rFonts w:eastAsia="Adobe Ming Std L" w:cstheme="minorHAnsi" w:hint="eastAsia"/>
              </w:rPr>
              <w:t xml:space="preserve"> , what </w:t>
            </w:r>
            <w:r w:rsidRPr="00301F43">
              <w:rPr>
                <w:rFonts w:eastAsia="Adobe Ming Std L" w:cstheme="minorHAnsi" w:hint="eastAsia"/>
                <w:b/>
              </w:rPr>
              <w:t>Group</w:t>
            </w:r>
            <w:r w:rsidRPr="00301F43">
              <w:rPr>
                <w:rFonts w:eastAsia="Adobe Ming Std L" w:cstheme="minorHAnsi" w:hint="eastAsia"/>
              </w:rPr>
              <w:t xml:space="preserve">  is the owner of the Desktop directory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:rsidR="00301F43" w:rsidRPr="00301F43" w:rsidRDefault="00301F43" w:rsidP="001010F1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301F43" w:rsidTr="001010F1">
        <w:tc>
          <w:tcPr>
            <w:tcW w:w="1350" w:type="dxa"/>
          </w:tcPr>
          <w:sdt>
            <w:sdtPr>
              <w:id w:val="194045356"/>
              <w:lock w:val="contentLocked"/>
              <w:placeholder>
                <w:docPart w:val="9E7EBB6A912A4AE29AE0D73F36E81BAA"/>
              </w:placeholder>
            </w:sdtPr>
            <w:sdtContent>
              <w:p w:rsidR="00301F43" w:rsidRDefault="00301F43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1690564704"/>
            <w:lock w:val="sdtLocked"/>
            <w:placeholder>
              <w:docPart w:val="F19BCA35B8C14545A7DD62E7B162F72C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13770" w:type="dxa"/>
                <w:gridSpan w:val="2"/>
              </w:tcPr>
              <w:p w:rsidR="00301F43" w:rsidRPr="007C665F" w:rsidRDefault="00301F43" w:rsidP="001010F1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301F43" w:rsidTr="001010F1">
        <w:tc>
          <w:tcPr>
            <w:tcW w:w="1350" w:type="dxa"/>
          </w:tcPr>
          <w:sdt>
            <w:sdtPr>
              <w:rPr>
                <w:b/>
              </w:rPr>
              <w:id w:val="-110908822"/>
              <w:lock w:val="contentLocked"/>
              <w:placeholder>
                <w:docPart w:val="9E7EBB6A912A4AE29AE0D73F36E81BAA"/>
              </w:placeholder>
            </w:sdtPr>
            <w:sdtEndPr>
              <w:rPr>
                <w:b w:val="0"/>
              </w:rPr>
            </w:sdtEndPr>
            <w:sdtContent>
              <w:p w:rsidR="00301F43" w:rsidRDefault="00301F43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86616108"/>
            <w:lock w:val="sdtLocked"/>
            <w:placeholder>
              <w:docPart w:val="8F5739405C0A49C7B5CA4C05D8A01E70"/>
            </w:placeholder>
            <w:showingPlcHdr/>
          </w:sdtPr>
          <w:sdtContent>
            <w:tc>
              <w:tcPr>
                <w:tcW w:w="13770" w:type="dxa"/>
                <w:gridSpan w:val="2"/>
              </w:tcPr>
              <w:p w:rsidR="00301F43" w:rsidRDefault="00301F43" w:rsidP="001010F1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:rsidR="007C665F" w:rsidRDefault="007C665F"/>
    <w:p w:rsidR="00301F43" w:rsidRPr="00301F43" w:rsidRDefault="00301F43" w:rsidP="00301F43">
      <w:pPr>
        <w:pStyle w:val="NoSpacing"/>
        <w:numPr>
          <w:ilvl w:val="0"/>
          <w:numId w:val="13"/>
        </w:numPr>
        <w:rPr>
          <w:rFonts w:cstheme="minorHAnsi"/>
        </w:rPr>
      </w:pPr>
      <w:r w:rsidRPr="00301F43">
        <w:rPr>
          <w:rFonts w:cstheme="minorHAnsi"/>
        </w:rPr>
        <w:t>Linux command history Stores the last 500 commands by default.</w:t>
      </w:r>
    </w:p>
    <w:p w:rsidR="00301F43" w:rsidRDefault="00301F43" w:rsidP="00301F43">
      <w:pPr>
        <w:pStyle w:val="NoSpacing"/>
        <w:numPr>
          <w:ilvl w:val="1"/>
          <w:numId w:val="13"/>
        </w:numPr>
        <w:rPr>
          <w:rFonts w:cstheme="minorHAnsi"/>
        </w:rPr>
      </w:pPr>
      <w:r w:rsidRPr="00301F43">
        <w:rPr>
          <w:rFonts w:cstheme="minorHAnsi"/>
        </w:rPr>
        <w:t xml:space="preserve">Find out more about the history command </w:t>
      </w:r>
      <w:hyperlink r:id="rId8" w:history="1">
        <w:r w:rsidRPr="00301F43">
          <w:rPr>
            <w:rStyle w:val="Hyperlink"/>
            <w:rFonts w:eastAsia="Adobe Ming Std L" w:cstheme="minorHAnsi"/>
          </w:rPr>
          <w:t>at thi</w:t>
        </w:r>
        <w:r w:rsidRPr="00301F43">
          <w:rPr>
            <w:rStyle w:val="Hyperlink"/>
            <w:rFonts w:eastAsia="Adobe Ming Std L" w:cstheme="minorHAnsi"/>
          </w:rPr>
          <w:t>s</w:t>
        </w:r>
        <w:r w:rsidRPr="00301F43">
          <w:rPr>
            <w:rStyle w:val="Hyperlink"/>
            <w:rFonts w:eastAsia="Adobe Ming Std L" w:cstheme="minorHAnsi"/>
          </w:rPr>
          <w:t xml:space="preserve"> site</w:t>
        </w:r>
      </w:hyperlink>
      <w:r w:rsidRPr="00301F43">
        <w:rPr>
          <w:rFonts w:cstheme="minorHAnsi"/>
        </w:rPr>
        <w:t>.</w:t>
      </w:r>
    </w:p>
    <w:p w:rsidR="00301F43" w:rsidRDefault="00301F43" w:rsidP="00301F43">
      <w:pPr>
        <w:pStyle w:val="NoSpacing"/>
        <w:numPr>
          <w:ilvl w:val="1"/>
          <w:numId w:val="13"/>
        </w:numPr>
        <w:rPr>
          <w:rFonts w:cstheme="minorHAnsi"/>
        </w:rPr>
      </w:pPr>
      <w:r w:rsidRPr="00301F43">
        <w:rPr>
          <w:rFonts w:cstheme="minorHAnsi"/>
        </w:rPr>
        <w:t>You will use information from that site to answer the next 2 questions</w:t>
      </w:r>
    </w:p>
    <w:p w:rsidR="00301F43" w:rsidRDefault="00301F43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51055E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:rsidR="00F22B8A" w:rsidRDefault="00866762" w:rsidP="001010F1">
            <w:pPr>
              <w:pStyle w:val="ListParagraph"/>
              <w:numPr>
                <w:ilvl w:val="0"/>
                <w:numId w:val="10"/>
              </w:numPr>
              <w:rPr>
                <w:rFonts w:eastAsia="Adobe Ming Std L" w:cstheme="minorHAnsi"/>
              </w:rPr>
            </w:pPr>
            <w:r w:rsidRPr="00866762">
              <w:rPr>
                <w:rFonts w:eastAsia="Adobe Ming Std L" w:cstheme="minorHAnsi"/>
              </w:rPr>
              <w:t xml:space="preserve">Enter the command that would show you all the commands that you have typed so far. </w:t>
            </w:r>
          </w:p>
          <w:p w:rsidR="0051055E" w:rsidRPr="00866762" w:rsidRDefault="00866762" w:rsidP="00F22B8A">
            <w:pPr>
              <w:pStyle w:val="ListParagraph"/>
              <w:numPr>
                <w:ilvl w:val="1"/>
                <w:numId w:val="10"/>
              </w:numPr>
              <w:rPr>
                <w:rFonts w:eastAsia="Adobe Ming Std L" w:cstheme="minorHAnsi"/>
              </w:rPr>
            </w:pPr>
            <w:r w:rsidRPr="00866762">
              <w:rPr>
                <w:rFonts w:eastAsia="Adobe Ming Std L" w:cstheme="minorHAnsi"/>
              </w:rPr>
              <w:t xml:space="preserve">Show me the first 10 results  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:rsidR="0051055E" w:rsidRPr="00301F43" w:rsidRDefault="0051055E" w:rsidP="001010F1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51055E" w:rsidTr="001010F1">
        <w:tc>
          <w:tcPr>
            <w:tcW w:w="1350" w:type="dxa"/>
          </w:tcPr>
          <w:sdt>
            <w:sdtPr>
              <w:id w:val="-942608240"/>
              <w:lock w:val="contentLocked"/>
              <w:placeholder>
                <w:docPart w:val="35219C1025974F0A9A65A02D84BEF820"/>
              </w:placeholder>
            </w:sdtPr>
            <w:sdtContent>
              <w:p w:rsidR="0051055E" w:rsidRDefault="0051055E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574638882"/>
            <w:lock w:val="sdtLocked"/>
            <w:placeholder>
              <w:docPart w:val="863D46AB0745438EBD85F6BBA4A42790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13770" w:type="dxa"/>
                <w:gridSpan w:val="2"/>
              </w:tcPr>
              <w:p w:rsidR="0051055E" w:rsidRPr="007C665F" w:rsidRDefault="0051055E" w:rsidP="0051055E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51055E" w:rsidTr="001010F1">
        <w:tc>
          <w:tcPr>
            <w:tcW w:w="1350" w:type="dxa"/>
          </w:tcPr>
          <w:sdt>
            <w:sdtPr>
              <w:rPr>
                <w:b/>
              </w:rPr>
              <w:id w:val="-1332205590"/>
              <w:lock w:val="contentLocked"/>
              <w:placeholder>
                <w:docPart w:val="35219C1025974F0A9A65A02D84BEF820"/>
              </w:placeholder>
            </w:sdtPr>
            <w:sdtEndPr>
              <w:rPr>
                <w:b w:val="0"/>
              </w:rPr>
            </w:sdtEndPr>
            <w:sdtContent>
              <w:p w:rsidR="0051055E" w:rsidRDefault="0051055E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1874982945"/>
            <w:lock w:val="sdtLocked"/>
            <w:placeholder>
              <w:docPart w:val="A4C2BB8CA34D47A5A6ECAF482D8E4CA0"/>
            </w:placeholder>
            <w:showingPlcHdr/>
          </w:sdtPr>
          <w:sdtContent>
            <w:tc>
              <w:tcPr>
                <w:tcW w:w="13770" w:type="dxa"/>
                <w:gridSpan w:val="2"/>
              </w:tcPr>
              <w:p w:rsidR="0051055E" w:rsidRDefault="0051055E" w:rsidP="0051055E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:rsidR="00301F43" w:rsidRDefault="00301F43" w:rsidP="00301F43">
      <w:pPr>
        <w:pStyle w:val="NoSpacing"/>
        <w:rPr>
          <w:rFonts w:cstheme="minorHAnsi"/>
        </w:rPr>
      </w:pPr>
    </w:p>
    <w:p w:rsidR="0051055E" w:rsidRDefault="0051055E" w:rsidP="00301F43">
      <w:pPr>
        <w:pStyle w:val="NoSpacing"/>
        <w:rPr>
          <w:rFonts w:cstheme="minorHAnsi"/>
        </w:rPr>
      </w:pPr>
    </w:p>
    <w:p w:rsidR="0051055E" w:rsidRDefault="0051055E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51055E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:rsidR="00F22B8A" w:rsidRDefault="00F22B8A" w:rsidP="0051055E">
            <w:pPr>
              <w:pStyle w:val="ListParagraph"/>
              <w:numPr>
                <w:ilvl w:val="0"/>
                <w:numId w:val="10"/>
              </w:numPr>
              <w:rPr>
                <w:rFonts w:eastAsia="Adobe Ming Std L" w:cstheme="minorHAnsi"/>
              </w:rPr>
            </w:pPr>
            <w:r w:rsidRPr="00F22B8A">
              <w:rPr>
                <w:rFonts w:eastAsia="Adobe Ming Std L" w:cstheme="minorHAnsi"/>
              </w:rPr>
              <w:t>Enter the command that would execute the 5</w:t>
            </w:r>
            <w:r w:rsidRPr="00F22B8A">
              <w:rPr>
                <w:rFonts w:eastAsia="Adobe Ming Std L" w:cstheme="minorHAnsi"/>
                <w:vertAlign w:val="superscript"/>
              </w:rPr>
              <w:t>th</w:t>
            </w:r>
            <w:r w:rsidRPr="00F22B8A">
              <w:rPr>
                <w:rFonts w:eastAsia="Adobe Ming Std L" w:cstheme="minorHAnsi"/>
              </w:rPr>
              <w:t xml:space="preserve"> command on the list. </w:t>
            </w:r>
          </w:p>
          <w:p w:rsidR="0051055E" w:rsidRPr="00F22B8A" w:rsidRDefault="00F22B8A" w:rsidP="00F22B8A">
            <w:pPr>
              <w:pStyle w:val="ListParagraph"/>
              <w:numPr>
                <w:ilvl w:val="1"/>
                <w:numId w:val="10"/>
              </w:numPr>
              <w:rPr>
                <w:rFonts w:eastAsia="Adobe Ming Std L" w:cstheme="minorHAnsi"/>
              </w:rPr>
            </w:pPr>
            <w:r w:rsidRPr="00F22B8A">
              <w:rPr>
                <w:rFonts w:eastAsia="Adobe Ming Std L" w:cstheme="minorHAnsi"/>
              </w:rPr>
              <w:t xml:space="preserve">Show me the result.  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:rsidR="0051055E" w:rsidRPr="00301F43" w:rsidRDefault="0051055E" w:rsidP="001010F1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51055E" w:rsidTr="001010F1">
        <w:tc>
          <w:tcPr>
            <w:tcW w:w="1350" w:type="dxa"/>
          </w:tcPr>
          <w:sdt>
            <w:sdtPr>
              <w:id w:val="1982960800"/>
              <w:lock w:val="contentLocked"/>
              <w:placeholder>
                <w:docPart w:val="3D4DBFD05E31462EA54795CDDDD1B010"/>
              </w:placeholder>
            </w:sdtPr>
            <w:sdtContent>
              <w:p w:rsidR="0051055E" w:rsidRDefault="0051055E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753554273"/>
            <w:lock w:val="sdtLocked"/>
            <w:placeholder>
              <w:docPart w:val="2155710989E14FFD809DFBA2DABE148C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13770" w:type="dxa"/>
                <w:gridSpan w:val="2"/>
              </w:tcPr>
              <w:p w:rsidR="0051055E" w:rsidRPr="007C665F" w:rsidRDefault="0051055E" w:rsidP="001010F1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51055E" w:rsidTr="001010F1">
        <w:tc>
          <w:tcPr>
            <w:tcW w:w="1350" w:type="dxa"/>
          </w:tcPr>
          <w:sdt>
            <w:sdtPr>
              <w:rPr>
                <w:b/>
              </w:rPr>
              <w:id w:val="-205488053"/>
              <w:lock w:val="contentLocked"/>
              <w:placeholder>
                <w:docPart w:val="3D4DBFD05E31462EA54795CDDDD1B010"/>
              </w:placeholder>
            </w:sdtPr>
            <w:sdtEndPr>
              <w:rPr>
                <w:b w:val="0"/>
              </w:rPr>
            </w:sdtEndPr>
            <w:sdtContent>
              <w:p w:rsidR="0051055E" w:rsidRDefault="0051055E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508182764"/>
            <w:lock w:val="sdtLocked"/>
            <w:placeholder>
              <w:docPart w:val="A5A1E73D46F347BDB91536BBF931DDC4"/>
            </w:placeholder>
            <w:showingPlcHdr/>
          </w:sdtPr>
          <w:sdtContent>
            <w:tc>
              <w:tcPr>
                <w:tcW w:w="13770" w:type="dxa"/>
                <w:gridSpan w:val="2"/>
              </w:tcPr>
              <w:p w:rsidR="0051055E" w:rsidRDefault="0051055E" w:rsidP="001010F1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:rsidR="0051055E" w:rsidRDefault="0051055E" w:rsidP="00301F43">
      <w:pPr>
        <w:pStyle w:val="NoSpacing"/>
        <w:rPr>
          <w:rFonts w:cstheme="minorHAnsi"/>
        </w:rPr>
      </w:pPr>
    </w:p>
    <w:p w:rsidR="0051055E" w:rsidRDefault="0051055E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51055E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:rsidR="00F22B8A" w:rsidRDefault="00F22B8A" w:rsidP="00F22B8A">
            <w:pPr>
              <w:pStyle w:val="ListParagraph"/>
              <w:numPr>
                <w:ilvl w:val="0"/>
                <w:numId w:val="10"/>
              </w:numPr>
              <w:rPr>
                <w:rFonts w:ascii="Adobe Ming Std L" w:eastAsia="Adobe Ming Std L" w:hAnsi="Adobe Ming Std L"/>
              </w:rPr>
            </w:pPr>
            <w:r w:rsidRPr="00F22B8A">
              <w:rPr>
                <w:rFonts w:ascii="Adobe Ming Std L" w:eastAsia="Adobe Ming Std L" w:hAnsi="Adobe Ming Std L"/>
              </w:rPr>
              <w:t>Enter the comm</w:t>
            </w:r>
            <w:r>
              <w:rPr>
                <w:rFonts w:ascii="Adobe Ming Std L" w:eastAsia="Adobe Ming Std L" w:hAnsi="Adobe Ming Std L"/>
              </w:rPr>
              <w:t xml:space="preserve">and that would determine a file </w:t>
            </w:r>
            <w:r w:rsidRPr="00F22B8A">
              <w:rPr>
                <w:rFonts w:ascii="Adobe Ming Std L" w:eastAsia="Adobe Ming Std L" w:hAnsi="Adobe Ming Std L"/>
              </w:rPr>
              <w:t xml:space="preserve">type of the common </w:t>
            </w:r>
            <w:r w:rsidRPr="00F22B8A">
              <w:rPr>
                <w:rFonts w:ascii="Adobe Ming Std L" w:eastAsia="Adobe Ming Std L" w:hAnsi="Adobe Ming Std L"/>
                <w:b/>
              </w:rPr>
              <w:t>ls</w:t>
            </w:r>
            <w:r w:rsidRPr="00F22B8A">
              <w:rPr>
                <w:rFonts w:ascii="Adobe Ming Std L" w:eastAsia="Adobe Ming Std L" w:hAnsi="Adobe Ming Std L"/>
              </w:rPr>
              <w:t xml:space="preserve"> command (/</w:t>
            </w:r>
            <w:proofErr w:type="spellStart"/>
            <w:r w:rsidRPr="00F22B8A">
              <w:rPr>
                <w:rFonts w:ascii="Adobe Ming Std L" w:eastAsia="Adobe Ming Std L" w:hAnsi="Adobe Ming Std L"/>
              </w:rPr>
              <w:t>usr</w:t>
            </w:r>
            <w:proofErr w:type="spellEnd"/>
            <w:r w:rsidRPr="00F22B8A">
              <w:rPr>
                <w:rFonts w:ascii="Adobe Ming Std L" w:eastAsia="Adobe Ming Std L" w:hAnsi="Adobe Ming Std L"/>
              </w:rPr>
              <w:t xml:space="preserve">/bin/ls). </w:t>
            </w:r>
          </w:p>
          <w:p w:rsidR="00F22B8A" w:rsidRPr="00F22B8A" w:rsidRDefault="00F22B8A" w:rsidP="00F22B8A">
            <w:pPr>
              <w:pStyle w:val="ListParagraph"/>
              <w:numPr>
                <w:ilvl w:val="1"/>
                <w:numId w:val="10"/>
              </w:numPr>
              <w:rPr>
                <w:rFonts w:ascii="Adobe Ming Std L" w:eastAsia="Adobe Ming Std L" w:hAnsi="Adobe Ming Std L"/>
              </w:rPr>
            </w:pPr>
            <w:r w:rsidRPr="00F22B8A">
              <w:rPr>
                <w:rFonts w:ascii="Adobe Ming Std L" w:eastAsia="Adobe Ming Std L" w:hAnsi="Adobe Ming Std L"/>
              </w:rPr>
              <w:t>Show me the result.  -1 Pt</w:t>
            </w:r>
          </w:p>
          <w:p w:rsidR="0051055E" w:rsidRDefault="00F22B8A" w:rsidP="00F22B8A">
            <w:pPr>
              <w:pStyle w:val="ListParagraph"/>
              <w:numPr>
                <w:ilvl w:val="1"/>
                <w:numId w:val="10"/>
              </w:numPr>
              <w:rPr>
                <w:rFonts w:ascii="Adobe Ming Std L" w:eastAsia="Adobe Ming Std L" w:hAnsi="Adobe Ming Std L"/>
              </w:rPr>
            </w:pPr>
            <w:r w:rsidRPr="00F22B8A">
              <w:rPr>
                <w:rFonts w:ascii="Adobe Ming Std L" w:eastAsia="Adobe Ming Std L" w:hAnsi="Adobe Ming Std L"/>
              </w:rPr>
              <w:t xml:space="preserve">Why is this command useful?  </w:t>
            </w:r>
            <w:r>
              <w:rPr>
                <w:rFonts w:ascii="Adobe Ming Std L" w:eastAsia="Adobe Ming Std L" w:hAnsi="Adobe Ming Std L"/>
              </w:rPr>
              <w:t>- 1Pt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:rsidR="0051055E" w:rsidRPr="00301F43" w:rsidRDefault="00F22B8A" w:rsidP="001010F1">
            <w:pPr>
              <w:jc w:val="center"/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/>
                <w:color w:val="FF0000"/>
              </w:rPr>
              <w:t>2</w:t>
            </w:r>
            <w:r w:rsidR="0051055E" w:rsidRPr="00301F43">
              <w:rPr>
                <w:rFonts w:ascii="Adobe Ming Std L" w:eastAsia="Adobe Ming Std L" w:hAnsi="Adobe Ming Std L"/>
                <w:color w:val="FF0000"/>
              </w:rPr>
              <w:t xml:space="preserve"> Pt</w:t>
            </w:r>
          </w:p>
        </w:tc>
      </w:tr>
      <w:tr w:rsidR="0051055E" w:rsidTr="001010F1">
        <w:tc>
          <w:tcPr>
            <w:tcW w:w="1350" w:type="dxa"/>
          </w:tcPr>
          <w:sdt>
            <w:sdtPr>
              <w:id w:val="-972670909"/>
              <w:lock w:val="contentLocked"/>
              <w:placeholder>
                <w:docPart w:val="D4AA68D1602B45D5BF7991A49C5B4AF9"/>
              </w:placeholder>
            </w:sdtPr>
            <w:sdtContent>
              <w:p w:rsidR="0051055E" w:rsidRDefault="0051055E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-1187669960"/>
            <w:lock w:val="sdtLocked"/>
            <w:placeholder>
              <w:docPart w:val="63F0D0A101EE484C86B7ED34A1249D21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13770" w:type="dxa"/>
                <w:gridSpan w:val="2"/>
              </w:tcPr>
              <w:p w:rsidR="0051055E" w:rsidRPr="007C665F" w:rsidRDefault="0051055E" w:rsidP="001010F1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PlaceholderText"/>
                  </w:rPr>
                  <w:t xml:space="preserve">Click here to enter the answer to the question </w:t>
                </w:r>
                <w:r w:rsidRPr="00B74441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51055E" w:rsidTr="001010F1">
        <w:tc>
          <w:tcPr>
            <w:tcW w:w="1350" w:type="dxa"/>
          </w:tcPr>
          <w:sdt>
            <w:sdtPr>
              <w:rPr>
                <w:b/>
              </w:rPr>
              <w:id w:val="-356504077"/>
              <w:lock w:val="contentLocked"/>
              <w:placeholder>
                <w:docPart w:val="D4AA68D1602B45D5BF7991A49C5B4AF9"/>
              </w:placeholder>
            </w:sdtPr>
            <w:sdtEndPr>
              <w:rPr>
                <w:b w:val="0"/>
              </w:rPr>
            </w:sdtEndPr>
            <w:sdtContent>
              <w:p w:rsidR="0051055E" w:rsidRDefault="0051055E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641160797"/>
            <w:lock w:val="sdtLocked"/>
            <w:placeholder>
              <w:docPart w:val="3D957C507E8D41989A0EB80231492B84"/>
            </w:placeholder>
            <w:showingPlcHdr/>
          </w:sdtPr>
          <w:sdtContent>
            <w:tc>
              <w:tcPr>
                <w:tcW w:w="13770" w:type="dxa"/>
                <w:gridSpan w:val="2"/>
              </w:tcPr>
              <w:p w:rsidR="0051055E" w:rsidRDefault="0051055E" w:rsidP="001010F1">
                <w:r w:rsidRPr="00CC0F16">
                  <w:rPr>
                    <w:rStyle w:val="PlaceholderText"/>
                  </w:rPr>
                  <w:t>Click here to paste Screen print</w:t>
                </w:r>
              </w:p>
            </w:tc>
          </w:sdtContent>
        </w:sdt>
      </w:tr>
    </w:tbl>
    <w:p w:rsidR="0051055E" w:rsidRDefault="0051055E" w:rsidP="00301F43">
      <w:pPr>
        <w:pStyle w:val="NoSpacing"/>
        <w:rPr>
          <w:rFonts w:cstheme="minorHAnsi"/>
        </w:rPr>
      </w:pPr>
    </w:p>
    <w:p w:rsidR="00F22B8A" w:rsidRDefault="00F22B8A">
      <w:pPr>
        <w:rPr>
          <w:rFonts w:eastAsia="Adobe Ming Std L" w:cstheme="minorHAnsi"/>
        </w:rPr>
      </w:pPr>
      <w:r>
        <w:rPr>
          <w:rFonts w:eastAsia="Adobe Ming Std L" w:cstheme="minorHAnsi"/>
        </w:rPr>
        <w:br w:type="page"/>
      </w:r>
    </w:p>
    <w:p w:rsidR="00F22B8A" w:rsidRPr="007B32D8" w:rsidRDefault="00F22B8A" w:rsidP="00F22B8A">
      <w:pPr>
        <w:pStyle w:val="ListParagraph"/>
        <w:numPr>
          <w:ilvl w:val="0"/>
          <w:numId w:val="20"/>
        </w:numPr>
        <w:rPr>
          <w:rFonts w:eastAsia="Adobe Ming Std L" w:cstheme="minorHAnsi"/>
        </w:rPr>
      </w:pPr>
      <w:r w:rsidRPr="007B32D8">
        <w:rPr>
          <w:rFonts w:eastAsia="Adobe Ming Std L" w:cstheme="minorHAnsi"/>
        </w:rPr>
        <w:lastRenderedPageBreak/>
        <w:t xml:space="preserve">List the contents of the </w:t>
      </w:r>
      <w:r w:rsidRPr="007B32D8">
        <w:rPr>
          <w:rFonts w:eastAsia="Adobe Ming Std L" w:cstheme="minorHAnsi"/>
          <w:b/>
        </w:rPr>
        <w:t>/</w:t>
      </w:r>
      <w:proofErr w:type="spellStart"/>
      <w:r w:rsidRPr="007B32D8">
        <w:rPr>
          <w:rFonts w:eastAsia="Adobe Ming Std L" w:cstheme="minorHAnsi"/>
          <w:b/>
        </w:rPr>
        <w:t>etc</w:t>
      </w:r>
      <w:proofErr w:type="spellEnd"/>
      <w:r w:rsidRPr="007B32D8">
        <w:rPr>
          <w:rFonts w:eastAsia="Adobe Ming Std L" w:cstheme="minorHAnsi"/>
        </w:rPr>
        <w:t xml:space="preserve"> folder.</w:t>
      </w:r>
    </w:p>
    <w:p w:rsidR="00F22B8A" w:rsidRPr="007B32D8" w:rsidRDefault="00F22B8A" w:rsidP="00F22B8A">
      <w:pPr>
        <w:pStyle w:val="ListParagraph"/>
        <w:numPr>
          <w:ilvl w:val="0"/>
          <w:numId w:val="20"/>
        </w:numPr>
        <w:rPr>
          <w:rFonts w:eastAsia="Adobe Ming Std L" w:cstheme="minorHAnsi"/>
        </w:rPr>
      </w:pPr>
      <w:r w:rsidRPr="007B32D8">
        <w:rPr>
          <w:rFonts w:eastAsia="Adobe Ming Std L" w:cstheme="minorHAnsi"/>
        </w:rPr>
        <w:t xml:space="preserve">Find a Symbolic Link </w:t>
      </w:r>
    </w:p>
    <w:p w:rsidR="00F4614A" w:rsidRDefault="00F4614A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F4614A" w:rsidRPr="00F4614A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:rsidR="00F22B8A" w:rsidRPr="00F22B8A" w:rsidRDefault="00F22B8A" w:rsidP="00F22B8A">
            <w:pPr>
              <w:pStyle w:val="NoSpacing"/>
              <w:numPr>
                <w:ilvl w:val="0"/>
                <w:numId w:val="10"/>
              </w:numPr>
              <w:rPr>
                <w:rFonts w:cstheme="minorHAnsi"/>
              </w:rPr>
            </w:pPr>
            <w:r w:rsidRPr="00F22B8A">
              <w:rPr>
                <w:rFonts w:cstheme="minorHAnsi"/>
              </w:rPr>
              <w:t>Show me the file you chose.</w:t>
            </w:r>
          </w:p>
          <w:p w:rsidR="00F22B8A" w:rsidRPr="00F22B8A" w:rsidRDefault="00F22B8A" w:rsidP="00F22B8A">
            <w:pPr>
              <w:pStyle w:val="NoSpacing"/>
              <w:numPr>
                <w:ilvl w:val="1"/>
                <w:numId w:val="10"/>
              </w:numPr>
              <w:rPr>
                <w:rFonts w:cstheme="minorHAnsi"/>
              </w:rPr>
            </w:pPr>
            <w:r w:rsidRPr="00F22B8A">
              <w:rPr>
                <w:rFonts w:cstheme="minorHAnsi"/>
              </w:rPr>
              <w:t xml:space="preserve">How do you know it is a </w:t>
            </w:r>
            <w:proofErr w:type="spellStart"/>
            <w:r w:rsidRPr="00F22B8A">
              <w:rPr>
                <w:rFonts w:cstheme="minorHAnsi"/>
              </w:rPr>
              <w:t>Symlink</w:t>
            </w:r>
            <w:proofErr w:type="spellEnd"/>
            <w:r w:rsidRPr="00F22B8A">
              <w:rPr>
                <w:rFonts w:cstheme="minorHAnsi"/>
              </w:rPr>
              <w:t>?  -1 Pt</w:t>
            </w:r>
          </w:p>
          <w:p w:rsidR="00F22B8A" w:rsidRPr="00F22B8A" w:rsidRDefault="00F22B8A" w:rsidP="00F22B8A">
            <w:pPr>
              <w:pStyle w:val="NoSpacing"/>
              <w:numPr>
                <w:ilvl w:val="1"/>
                <w:numId w:val="10"/>
              </w:numPr>
              <w:rPr>
                <w:rFonts w:cstheme="minorHAnsi"/>
              </w:rPr>
            </w:pPr>
            <w:r w:rsidRPr="00F22B8A">
              <w:rPr>
                <w:rFonts w:cstheme="minorHAnsi"/>
              </w:rPr>
              <w:t>What part of the entry is the actual file the link points to? – -1 Pt</w:t>
            </w:r>
          </w:p>
          <w:p w:rsidR="00F4614A" w:rsidRPr="00F4614A" w:rsidRDefault="00F22B8A" w:rsidP="00F22B8A">
            <w:pPr>
              <w:pStyle w:val="NoSpacing"/>
              <w:numPr>
                <w:ilvl w:val="1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Why are </w:t>
            </w:r>
            <w:proofErr w:type="spellStart"/>
            <w:r>
              <w:rPr>
                <w:rFonts w:cstheme="minorHAnsi"/>
              </w:rPr>
              <w:t>Symlinks</w:t>
            </w:r>
            <w:proofErr w:type="spellEnd"/>
            <w:r>
              <w:rPr>
                <w:rFonts w:cstheme="minorHAnsi"/>
              </w:rPr>
              <w:t xml:space="preserve"> used? – </w:t>
            </w:r>
            <w:r w:rsidRPr="00F22B8A">
              <w:rPr>
                <w:rFonts w:cstheme="minorHAnsi"/>
              </w:rPr>
              <w:t>1 Pt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:rsidR="00F4614A" w:rsidRPr="00F4614A" w:rsidRDefault="00F22B8A" w:rsidP="00F4614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F4614A" w:rsidRPr="00F4614A">
              <w:rPr>
                <w:rFonts w:cstheme="minorHAnsi"/>
              </w:rPr>
              <w:t xml:space="preserve"> Pt</w:t>
            </w:r>
          </w:p>
        </w:tc>
      </w:tr>
      <w:tr w:rsidR="00F4614A" w:rsidRPr="00F4614A" w:rsidTr="001010F1">
        <w:tc>
          <w:tcPr>
            <w:tcW w:w="1350" w:type="dxa"/>
          </w:tcPr>
          <w:sdt>
            <w:sdtPr>
              <w:id w:val="581503533"/>
              <w:lock w:val="contentLocked"/>
              <w:placeholder>
                <w:docPart w:val="051840AB22184B89814D06BE623CB08A"/>
              </w:placeholder>
            </w:sdtPr>
            <w:sdtContent>
              <w:p w:rsidR="00F4614A" w:rsidRPr="00F4614A" w:rsidRDefault="00F4614A" w:rsidP="00F4614A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Fonts w:cstheme="minorHAnsi"/>
              <w:b/>
              <w:bCs/>
              <w:u w:val="single"/>
            </w:rPr>
            <w:alias w:val="Enter the answer to the question here"/>
            <w:tag w:val="Enter the answer to the question here"/>
            <w:id w:val="-1220286149"/>
            <w:lock w:val="sdtLocked"/>
            <w:placeholder>
              <w:docPart w:val="95D098F5FC2B40A1AFF8E72CA5825E68"/>
            </w:placeholder>
            <w:showingPlcHdr/>
          </w:sdtPr>
          <w:sdtContent>
            <w:tc>
              <w:tcPr>
                <w:tcW w:w="13770" w:type="dxa"/>
                <w:gridSpan w:val="2"/>
              </w:tcPr>
              <w:p w:rsidR="00F4614A" w:rsidRPr="00F4614A" w:rsidRDefault="00F4614A" w:rsidP="00F4614A">
                <w:pPr>
                  <w:pStyle w:val="NoSpacing"/>
                  <w:rPr>
                    <w:rFonts w:cstheme="minorHAnsi"/>
                    <w:b/>
                    <w:bCs/>
                    <w:u w:val="single"/>
                  </w:rPr>
                </w:pPr>
                <w:r w:rsidRPr="00F4614A">
                  <w:rPr>
                    <w:color w:val="808080"/>
                  </w:rPr>
                  <w:t>Click here to enter the answer to the question .</w:t>
                </w:r>
              </w:p>
            </w:tc>
          </w:sdtContent>
        </w:sdt>
      </w:tr>
      <w:tr w:rsidR="00F4614A" w:rsidRPr="00F4614A" w:rsidTr="001010F1">
        <w:tc>
          <w:tcPr>
            <w:tcW w:w="1350" w:type="dxa"/>
          </w:tcPr>
          <w:sdt>
            <w:sdtPr>
              <w:rPr>
                <w:b/>
              </w:rPr>
              <w:id w:val="-459881927"/>
              <w:lock w:val="contentLocked"/>
              <w:placeholder>
                <w:docPart w:val="051840AB22184B89814D06BE623CB08A"/>
              </w:placeholder>
            </w:sdtPr>
            <w:sdtEndPr>
              <w:rPr>
                <w:b w:val="0"/>
              </w:rPr>
            </w:sdtEndPr>
            <w:sdtContent>
              <w:p w:rsidR="00F4614A" w:rsidRPr="00F4614A" w:rsidRDefault="00F4614A" w:rsidP="00F4614A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Screenprint</w:t>
                </w:r>
                <w:r w:rsidRPr="00F4614A">
                  <w:t>:</w:t>
                </w:r>
              </w:p>
            </w:sdtContent>
          </w:sdt>
        </w:tc>
        <w:sdt>
          <w:sdtPr>
            <w:rPr>
              <w:rFonts w:cstheme="minorHAnsi"/>
            </w:rPr>
            <w:alias w:val="Click here to paste Screen print"/>
            <w:tag w:val="Click here to paste Screen print"/>
            <w:id w:val="1807509412"/>
            <w:lock w:val="sdtLocked"/>
            <w:placeholder>
              <w:docPart w:val="F818963DAB7A4E79A827AA55FF762963"/>
            </w:placeholder>
            <w:showingPlcHdr/>
          </w:sdtPr>
          <w:sdtContent>
            <w:tc>
              <w:tcPr>
                <w:tcW w:w="13770" w:type="dxa"/>
                <w:gridSpan w:val="2"/>
              </w:tcPr>
              <w:p w:rsidR="00F4614A" w:rsidRPr="00F4614A" w:rsidRDefault="00F4614A" w:rsidP="00F4614A">
                <w:pPr>
                  <w:pStyle w:val="NoSpacing"/>
                  <w:rPr>
                    <w:rFonts w:cstheme="minorHAnsi"/>
                  </w:rPr>
                </w:pPr>
                <w:r w:rsidRPr="00F4614A">
                  <w:rPr>
                    <w:rFonts w:cstheme="minorHAnsi"/>
                  </w:rPr>
                  <w:t>Click here to paste Screen print</w:t>
                </w:r>
              </w:p>
            </w:tc>
          </w:sdtContent>
        </w:sdt>
      </w:tr>
    </w:tbl>
    <w:p w:rsidR="00F4614A" w:rsidRPr="00301F43" w:rsidRDefault="00F4614A" w:rsidP="00301F43">
      <w:pPr>
        <w:pStyle w:val="NoSpacing"/>
        <w:rPr>
          <w:rFonts w:cstheme="minorHAnsi"/>
        </w:rPr>
      </w:pPr>
    </w:p>
    <w:sectPr w:rsidR="00F4614A" w:rsidRPr="00301F43" w:rsidSect="00EF670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55.9pt;height:181.55pt" o:bullet="t">
        <v:imagedata r:id="rId1" o:title="image001"/>
      </v:shape>
    </w:pict>
  </w:numPicBullet>
  <w:abstractNum w:abstractNumId="0">
    <w:nsid w:val="0B0907F4"/>
    <w:multiLevelType w:val="hybridMultilevel"/>
    <w:tmpl w:val="BF4C3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D2647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22E6C"/>
    <w:multiLevelType w:val="hybridMultilevel"/>
    <w:tmpl w:val="13448A78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67BC4"/>
    <w:multiLevelType w:val="hybridMultilevel"/>
    <w:tmpl w:val="2EBEBA44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23A07"/>
    <w:multiLevelType w:val="hybridMultilevel"/>
    <w:tmpl w:val="09DC7C36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612EC"/>
    <w:multiLevelType w:val="hybridMultilevel"/>
    <w:tmpl w:val="AA700220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90775C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CE6476"/>
    <w:multiLevelType w:val="hybridMultilevel"/>
    <w:tmpl w:val="851A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250737"/>
    <w:multiLevelType w:val="hybridMultilevel"/>
    <w:tmpl w:val="E29C329C"/>
    <w:lvl w:ilvl="0" w:tplc="D1DC64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C389E"/>
    <w:multiLevelType w:val="hybridMultilevel"/>
    <w:tmpl w:val="F460A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D13733"/>
    <w:multiLevelType w:val="hybridMultilevel"/>
    <w:tmpl w:val="AA700220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5D32A9"/>
    <w:multiLevelType w:val="hybridMultilevel"/>
    <w:tmpl w:val="3DA68974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810238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46F70"/>
    <w:multiLevelType w:val="hybridMultilevel"/>
    <w:tmpl w:val="A13E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2101AC"/>
    <w:multiLevelType w:val="hybridMultilevel"/>
    <w:tmpl w:val="8736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D4335"/>
    <w:multiLevelType w:val="hybridMultilevel"/>
    <w:tmpl w:val="6082F632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ED02D5"/>
    <w:multiLevelType w:val="hybridMultilevel"/>
    <w:tmpl w:val="B04CD1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4"/>
  </w:num>
  <w:num w:numId="3">
    <w:abstractNumId w:val="16"/>
  </w:num>
  <w:num w:numId="4">
    <w:abstractNumId w:val="13"/>
  </w:num>
  <w:num w:numId="5">
    <w:abstractNumId w:val="6"/>
  </w:num>
  <w:num w:numId="6">
    <w:abstractNumId w:val="1"/>
  </w:num>
  <w:num w:numId="7">
    <w:abstractNumId w:val="12"/>
  </w:num>
  <w:num w:numId="8">
    <w:abstractNumId w:val="9"/>
  </w:num>
  <w:num w:numId="9">
    <w:abstractNumId w:val="3"/>
  </w:num>
  <w:num w:numId="10">
    <w:abstractNumId w:val="3"/>
  </w:num>
  <w:num w:numId="11">
    <w:abstractNumId w:val="0"/>
  </w:num>
  <w:num w:numId="12">
    <w:abstractNumId w:val="15"/>
  </w:num>
  <w:num w:numId="1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</w:num>
  <w:num w:numId="15">
    <w:abstractNumId w:val="7"/>
  </w:num>
  <w:num w:numId="16">
    <w:abstractNumId w:val="10"/>
  </w:num>
  <w:num w:numId="17">
    <w:abstractNumId w:val="11"/>
  </w:num>
  <w:num w:numId="18">
    <w:abstractNumId w:val="2"/>
  </w:num>
  <w:num w:numId="19">
    <w:abstractNumId w:val="4"/>
  </w:num>
  <w:num w:numId="2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58F"/>
    <w:rsid w:val="000A0A6A"/>
    <w:rsid w:val="001E5FEA"/>
    <w:rsid w:val="00301F43"/>
    <w:rsid w:val="0051055E"/>
    <w:rsid w:val="0072542A"/>
    <w:rsid w:val="007C665F"/>
    <w:rsid w:val="00866762"/>
    <w:rsid w:val="00A8358F"/>
    <w:rsid w:val="00BA7D3B"/>
    <w:rsid w:val="00C50FDA"/>
    <w:rsid w:val="00CB284E"/>
    <w:rsid w:val="00CC0F16"/>
    <w:rsid w:val="00E3726A"/>
    <w:rsid w:val="00EF670D"/>
    <w:rsid w:val="00F22B8A"/>
    <w:rsid w:val="00F4614A"/>
    <w:rsid w:val="00F6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F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5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58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670D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BA7D3B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BA7D3B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F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01F4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01F4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01F4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F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5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58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670D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BA7D3B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BA7D3B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F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01F4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01F4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01F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history-command-example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5A000-3140-4B27-BF50-6F55306B58BB}"/>
      </w:docPartPr>
      <w:docPartBody>
        <w:p w:rsidR="00000000" w:rsidRDefault="00524A18"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3538CC17EC0C4FFF9C0625B4690D9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A8DFD-EC32-4929-AB49-13DC92A580B8}"/>
      </w:docPartPr>
      <w:docPartBody>
        <w:p w:rsidR="00000000" w:rsidRDefault="00524A18" w:rsidP="00524A18">
          <w:pPr>
            <w:pStyle w:val="3538CC17EC0C4FFF9C0625B4690D9A7E12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66BA6A13069D4E1A8D3D890AFF5D5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3CE5F-C885-4DC4-A755-4E40E652BAF3}"/>
      </w:docPartPr>
      <w:docPartBody>
        <w:p w:rsidR="00000000" w:rsidRDefault="00524A18" w:rsidP="00524A18">
          <w:pPr>
            <w:pStyle w:val="66BA6A13069D4E1A8D3D890AFF5D58156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7BC14DCB684645F1854F4F1B8DF9F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BB57A-0BE1-4E6A-B0E7-C3B4691DA7AB}"/>
      </w:docPartPr>
      <w:docPartBody>
        <w:p w:rsidR="00000000" w:rsidRDefault="00524A18" w:rsidP="00524A18">
          <w:pPr>
            <w:pStyle w:val="7BC14DCB684645F1854F4F1B8DF9F194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27D8F9E5E70C4062978567D160535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C7D00-6C40-482C-B5AF-7B8D978D40E9}"/>
      </w:docPartPr>
      <w:docPartBody>
        <w:p w:rsidR="00000000" w:rsidRDefault="00524A18" w:rsidP="00524A18">
          <w:pPr>
            <w:pStyle w:val="27D8F9E5E70C4062978567D160535957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F08FFC3AA14B496D8BB315F14BB16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971A0-0B53-4518-9FCB-AC47B2F92741}"/>
      </w:docPartPr>
      <w:docPartBody>
        <w:p w:rsidR="00000000" w:rsidRDefault="00524A18" w:rsidP="00524A18">
          <w:pPr>
            <w:pStyle w:val="F08FFC3AA14B496D8BB315F14BB1606A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9E7EBB6A912A4AE29AE0D73F36E81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0C24E-FE13-4777-B46B-EC5E6539D230}"/>
      </w:docPartPr>
      <w:docPartBody>
        <w:p w:rsidR="00000000" w:rsidRDefault="00524A18" w:rsidP="00524A18">
          <w:pPr>
            <w:pStyle w:val="9E7EBB6A912A4AE29AE0D73F36E81BAA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F19BCA35B8C14545A7DD62E7B162F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9E213-7996-4559-8F11-AA44BC00D370}"/>
      </w:docPartPr>
      <w:docPartBody>
        <w:p w:rsidR="00000000" w:rsidRDefault="00524A18" w:rsidP="00524A18">
          <w:pPr>
            <w:pStyle w:val="F19BCA35B8C14545A7DD62E7B162F72C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8F5739405C0A49C7B5CA4C05D8A01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D2AD1-B8C0-4AA7-8DD6-D197CCFDEBDB}"/>
      </w:docPartPr>
      <w:docPartBody>
        <w:p w:rsidR="00000000" w:rsidRDefault="00524A18" w:rsidP="00524A18">
          <w:pPr>
            <w:pStyle w:val="8F5739405C0A49C7B5CA4C05D8A01E70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3D4DBFD05E31462EA54795CDDDD1B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9F5A5-B3A1-443B-803A-A9EEE836DF5D}"/>
      </w:docPartPr>
      <w:docPartBody>
        <w:p w:rsidR="00000000" w:rsidRDefault="00524A18" w:rsidP="00524A18">
          <w:pPr>
            <w:pStyle w:val="3D4DBFD05E31462EA54795CDDDD1B010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2155710989E14FFD809DFBA2DABE1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8CA92-9C4B-4BE0-ACCB-609F3FFB35AF}"/>
      </w:docPartPr>
      <w:docPartBody>
        <w:p w:rsidR="00000000" w:rsidRDefault="00524A18" w:rsidP="00524A18">
          <w:pPr>
            <w:pStyle w:val="2155710989E14FFD809DFBA2DABE148C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A5A1E73D46F347BDB91536BBF931D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617A5-BAD3-4C9A-B45E-845E77331959}"/>
      </w:docPartPr>
      <w:docPartBody>
        <w:p w:rsidR="00000000" w:rsidRDefault="00524A18" w:rsidP="00524A18">
          <w:pPr>
            <w:pStyle w:val="A5A1E73D46F347BDB91536BBF931DDC4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D4AA68D1602B45D5BF7991A49C5B4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91581-DBAB-4751-8527-38E6E491D646}"/>
      </w:docPartPr>
      <w:docPartBody>
        <w:p w:rsidR="00000000" w:rsidRDefault="00524A18" w:rsidP="00524A18">
          <w:pPr>
            <w:pStyle w:val="D4AA68D1602B45D5BF7991A49C5B4AF9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63F0D0A101EE484C86B7ED34A1249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8813C-1228-400D-9ECE-2283631152AC}"/>
      </w:docPartPr>
      <w:docPartBody>
        <w:p w:rsidR="00000000" w:rsidRDefault="00524A18" w:rsidP="00524A18">
          <w:pPr>
            <w:pStyle w:val="63F0D0A101EE484C86B7ED34A1249D21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3D957C507E8D41989A0EB80231492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49894-5142-4AA7-8399-B7148A8D45CD}"/>
      </w:docPartPr>
      <w:docPartBody>
        <w:p w:rsidR="00000000" w:rsidRDefault="00524A18" w:rsidP="00524A18">
          <w:pPr>
            <w:pStyle w:val="3D957C507E8D41989A0EB80231492B84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35219C1025974F0A9A65A02D84BEF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5A28-5C7D-444F-B0FB-7CA86AF28F70}"/>
      </w:docPartPr>
      <w:docPartBody>
        <w:p w:rsidR="00000000" w:rsidRDefault="00524A18" w:rsidP="00524A18">
          <w:pPr>
            <w:pStyle w:val="35219C1025974F0A9A65A02D84BEF820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863D46AB0745438EBD85F6BBA4A42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BDAF6-0B47-4534-8434-2C05E6734126}"/>
      </w:docPartPr>
      <w:docPartBody>
        <w:p w:rsidR="00000000" w:rsidRDefault="00524A18" w:rsidP="00524A18">
          <w:pPr>
            <w:pStyle w:val="863D46AB0745438EBD85F6BBA4A42790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A4C2BB8CA34D47A5A6ECAF482D8E4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2C295-C945-4858-9874-13F545153D62}"/>
      </w:docPartPr>
      <w:docPartBody>
        <w:p w:rsidR="00000000" w:rsidRDefault="00524A18" w:rsidP="00524A18">
          <w:pPr>
            <w:pStyle w:val="A4C2BB8CA34D47A5A6ECAF482D8E4CA0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051840AB22184B89814D06BE623CB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33E8C-146E-45DD-BC8D-0483C9299331}"/>
      </w:docPartPr>
      <w:docPartBody>
        <w:p w:rsidR="00000000" w:rsidRDefault="00524A18" w:rsidP="00524A18">
          <w:pPr>
            <w:pStyle w:val="051840AB22184B89814D06BE623CB08A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95D098F5FC2B40A1AFF8E72CA5825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3E474-AC49-4898-80DD-304AED1AAC59}"/>
      </w:docPartPr>
      <w:docPartBody>
        <w:p w:rsidR="00000000" w:rsidRDefault="00524A18" w:rsidP="00524A18">
          <w:pPr>
            <w:pStyle w:val="95D098F5FC2B40A1AFF8E72CA5825E682"/>
          </w:pPr>
          <w:r w:rsidRPr="00F4614A">
            <w:rPr>
              <w:color w:val="808080"/>
            </w:rPr>
            <w:t>Click here to enter the answer to the question .</w:t>
          </w:r>
        </w:p>
      </w:docPartBody>
    </w:docPart>
    <w:docPart>
      <w:docPartPr>
        <w:name w:val="F818963DAB7A4E79A827AA55FF762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9676-F9AE-484A-9E32-5CA1C660B957}"/>
      </w:docPartPr>
      <w:docPartBody>
        <w:p w:rsidR="00000000" w:rsidRDefault="00524A18" w:rsidP="00524A18">
          <w:pPr>
            <w:pStyle w:val="F818963DAB7A4E79A827AA55FF7629632"/>
          </w:pPr>
          <w:r w:rsidRPr="00F4614A">
            <w:rPr>
              <w:rFonts w:cstheme="minorHAnsi"/>
            </w:rPr>
            <w:t>Click here to paste Screen 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A18"/>
    <w:rsid w:val="00524A18"/>
    <w:rsid w:val="0059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4A18"/>
    <w:rPr>
      <w:color w:val="808080"/>
    </w:rPr>
  </w:style>
  <w:style w:type="paragraph" w:customStyle="1" w:styleId="9BF3963B178A4BFA9CC765CA5BB36197">
    <w:name w:val="9BF3963B178A4BFA9CC765CA5BB36197"/>
    <w:rsid w:val="00524A18"/>
    <w:rPr>
      <w:rFonts w:eastAsiaTheme="minorHAnsi"/>
    </w:rPr>
  </w:style>
  <w:style w:type="paragraph" w:customStyle="1" w:styleId="6CF9E4320DA34708AAE9DE1ECF098FC8">
    <w:name w:val="6CF9E4320DA34708AAE9DE1ECF098FC8"/>
    <w:rsid w:val="00524A18"/>
    <w:rPr>
      <w:rFonts w:eastAsiaTheme="minorHAnsi"/>
    </w:rPr>
  </w:style>
  <w:style w:type="paragraph" w:customStyle="1" w:styleId="CDFC5C4100E8421990F12CA58F942E69">
    <w:name w:val="CDFC5C4100E8421990F12CA58F942E69"/>
    <w:rsid w:val="00524A18"/>
    <w:rPr>
      <w:rFonts w:eastAsiaTheme="minorHAnsi"/>
    </w:rPr>
  </w:style>
  <w:style w:type="paragraph" w:customStyle="1" w:styleId="ABA5B1D6D68645F2B55FC6F4DAD4E723">
    <w:name w:val="ABA5B1D6D68645F2B55FC6F4DAD4E723"/>
    <w:rsid w:val="00524A18"/>
    <w:rPr>
      <w:rFonts w:eastAsiaTheme="minorHAnsi"/>
    </w:rPr>
  </w:style>
  <w:style w:type="paragraph" w:customStyle="1" w:styleId="D2397965D5FA4143A28146AE783925E1">
    <w:name w:val="D2397965D5FA4143A28146AE783925E1"/>
    <w:rsid w:val="00524A18"/>
    <w:rPr>
      <w:rFonts w:eastAsiaTheme="minorHAnsi"/>
    </w:rPr>
  </w:style>
  <w:style w:type="paragraph" w:customStyle="1" w:styleId="D2397965D5FA4143A28146AE783925E11">
    <w:name w:val="D2397965D5FA4143A28146AE783925E11"/>
    <w:rsid w:val="00524A18"/>
    <w:rPr>
      <w:rFonts w:eastAsiaTheme="minorHAnsi"/>
    </w:rPr>
  </w:style>
  <w:style w:type="paragraph" w:customStyle="1" w:styleId="D2397965D5FA4143A28146AE783925E12">
    <w:name w:val="D2397965D5FA4143A28146AE783925E12"/>
    <w:rsid w:val="00524A18"/>
    <w:rPr>
      <w:rFonts w:eastAsiaTheme="minorHAnsi"/>
    </w:rPr>
  </w:style>
  <w:style w:type="paragraph" w:customStyle="1" w:styleId="3538CC17EC0C4FFF9C0625B4690D9A7E">
    <w:name w:val="3538CC17EC0C4FFF9C0625B4690D9A7E"/>
    <w:rsid w:val="00524A18"/>
    <w:rPr>
      <w:rFonts w:eastAsiaTheme="minorHAnsi"/>
    </w:rPr>
  </w:style>
  <w:style w:type="paragraph" w:customStyle="1" w:styleId="3538CC17EC0C4FFF9C0625B4690D9A7E1">
    <w:name w:val="3538CC17EC0C4FFF9C0625B4690D9A7E1"/>
    <w:rsid w:val="00524A18"/>
    <w:rPr>
      <w:rFonts w:eastAsiaTheme="minorHAnsi"/>
    </w:rPr>
  </w:style>
  <w:style w:type="paragraph" w:customStyle="1" w:styleId="009759A705684DBB86D7A974724426B8">
    <w:name w:val="009759A705684DBB86D7A974724426B8"/>
    <w:rsid w:val="00524A18"/>
    <w:rPr>
      <w:rFonts w:eastAsiaTheme="minorHAnsi"/>
    </w:rPr>
  </w:style>
  <w:style w:type="paragraph" w:customStyle="1" w:styleId="3538CC17EC0C4FFF9C0625B4690D9A7E2">
    <w:name w:val="3538CC17EC0C4FFF9C0625B4690D9A7E2"/>
    <w:rsid w:val="00524A18"/>
    <w:rPr>
      <w:rFonts w:eastAsiaTheme="minorHAnsi"/>
    </w:rPr>
  </w:style>
  <w:style w:type="paragraph" w:customStyle="1" w:styleId="009759A705684DBB86D7A974724426B81">
    <w:name w:val="009759A705684DBB86D7A974724426B81"/>
    <w:rsid w:val="00524A18"/>
    <w:rPr>
      <w:rFonts w:eastAsiaTheme="minorHAnsi"/>
    </w:rPr>
  </w:style>
  <w:style w:type="paragraph" w:customStyle="1" w:styleId="3538CC17EC0C4FFF9C0625B4690D9A7E3">
    <w:name w:val="3538CC17EC0C4FFF9C0625B4690D9A7E3"/>
    <w:rsid w:val="00524A18"/>
    <w:rPr>
      <w:rFonts w:eastAsiaTheme="minorHAnsi"/>
    </w:rPr>
  </w:style>
  <w:style w:type="paragraph" w:customStyle="1" w:styleId="009759A705684DBB86D7A974724426B82">
    <w:name w:val="009759A705684DBB86D7A974724426B82"/>
    <w:rsid w:val="00524A18"/>
    <w:rPr>
      <w:rFonts w:eastAsiaTheme="minorHAnsi"/>
    </w:rPr>
  </w:style>
  <w:style w:type="paragraph" w:customStyle="1" w:styleId="3538CC17EC0C4FFF9C0625B4690D9A7E4">
    <w:name w:val="3538CC17EC0C4FFF9C0625B4690D9A7E4"/>
    <w:rsid w:val="00524A18"/>
    <w:rPr>
      <w:rFonts w:eastAsiaTheme="minorHAnsi"/>
    </w:rPr>
  </w:style>
  <w:style w:type="paragraph" w:customStyle="1" w:styleId="009759A705684DBB86D7A974724426B83">
    <w:name w:val="009759A705684DBB86D7A974724426B83"/>
    <w:rsid w:val="00524A18"/>
    <w:rPr>
      <w:rFonts w:eastAsiaTheme="minorHAnsi"/>
    </w:rPr>
  </w:style>
  <w:style w:type="paragraph" w:customStyle="1" w:styleId="4597A979A7864DB3B9F619AB1074E6BE">
    <w:name w:val="4597A979A7864DB3B9F619AB1074E6BE"/>
    <w:rsid w:val="00524A18"/>
  </w:style>
  <w:style w:type="paragraph" w:customStyle="1" w:styleId="E125FFA34BD74B88BBDF7EA27CEE5439">
    <w:name w:val="E125FFA34BD74B88BBDF7EA27CEE5439"/>
    <w:rsid w:val="00524A18"/>
  </w:style>
  <w:style w:type="paragraph" w:customStyle="1" w:styleId="CB5C18E504174D7BA7C5BC4591E5645F">
    <w:name w:val="CB5C18E504174D7BA7C5BC4591E5645F"/>
    <w:rsid w:val="00524A18"/>
  </w:style>
  <w:style w:type="paragraph" w:customStyle="1" w:styleId="3538CC17EC0C4FFF9C0625B4690D9A7E5">
    <w:name w:val="3538CC17EC0C4FFF9C0625B4690D9A7E5"/>
    <w:rsid w:val="00524A18"/>
    <w:rPr>
      <w:rFonts w:eastAsiaTheme="minorHAnsi"/>
    </w:rPr>
  </w:style>
  <w:style w:type="paragraph" w:customStyle="1" w:styleId="54C9AADC3B734356BE52E58D118CF230">
    <w:name w:val="54C9AADC3B734356BE52E58D118CF230"/>
    <w:rsid w:val="00524A18"/>
    <w:rPr>
      <w:rFonts w:eastAsiaTheme="minorHAnsi"/>
    </w:rPr>
  </w:style>
  <w:style w:type="paragraph" w:customStyle="1" w:styleId="E125FFA34BD74B88BBDF7EA27CEE54391">
    <w:name w:val="E125FFA34BD74B88BBDF7EA27CEE54391"/>
    <w:rsid w:val="00524A18"/>
    <w:rPr>
      <w:rFonts w:eastAsiaTheme="minorHAnsi"/>
    </w:rPr>
  </w:style>
  <w:style w:type="paragraph" w:customStyle="1" w:styleId="CB5C18E504174D7BA7C5BC4591E5645F1">
    <w:name w:val="CB5C18E504174D7BA7C5BC4591E5645F1"/>
    <w:rsid w:val="00524A18"/>
    <w:rPr>
      <w:rFonts w:eastAsiaTheme="minorHAnsi"/>
    </w:rPr>
  </w:style>
  <w:style w:type="paragraph" w:customStyle="1" w:styleId="B59BC0D4FC334048B5C69861D2233DC8">
    <w:name w:val="B59BC0D4FC334048B5C69861D2233DC8"/>
    <w:rsid w:val="00524A18"/>
  </w:style>
  <w:style w:type="paragraph" w:customStyle="1" w:styleId="3538CC17EC0C4FFF9C0625B4690D9A7E6">
    <w:name w:val="3538CC17EC0C4FFF9C0625B4690D9A7E6"/>
    <w:rsid w:val="00524A18"/>
    <w:rPr>
      <w:rFonts w:eastAsiaTheme="minorHAnsi"/>
    </w:rPr>
  </w:style>
  <w:style w:type="paragraph" w:customStyle="1" w:styleId="66BA6A13069D4E1A8D3D890AFF5D5815">
    <w:name w:val="66BA6A13069D4E1A8D3D890AFF5D5815"/>
    <w:rsid w:val="00524A18"/>
    <w:rPr>
      <w:rFonts w:eastAsiaTheme="minorHAnsi"/>
    </w:rPr>
  </w:style>
  <w:style w:type="paragraph" w:customStyle="1" w:styleId="E125FFA34BD74B88BBDF7EA27CEE54392">
    <w:name w:val="E125FFA34BD74B88BBDF7EA27CEE54392"/>
    <w:rsid w:val="00524A18"/>
    <w:rPr>
      <w:rFonts w:eastAsiaTheme="minorHAnsi"/>
    </w:rPr>
  </w:style>
  <w:style w:type="paragraph" w:customStyle="1" w:styleId="CB5C18E504174D7BA7C5BC4591E5645F2">
    <w:name w:val="CB5C18E504174D7BA7C5BC4591E5645F2"/>
    <w:rsid w:val="00524A18"/>
    <w:rPr>
      <w:rFonts w:eastAsiaTheme="minorHAnsi"/>
    </w:rPr>
  </w:style>
  <w:style w:type="paragraph" w:customStyle="1" w:styleId="3538CC17EC0C4FFF9C0625B4690D9A7E7">
    <w:name w:val="3538CC17EC0C4FFF9C0625B4690D9A7E7"/>
    <w:rsid w:val="00524A18"/>
    <w:rPr>
      <w:rFonts w:eastAsiaTheme="minorHAnsi"/>
    </w:rPr>
  </w:style>
  <w:style w:type="paragraph" w:customStyle="1" w:styleId="66BA6A13069D4E1A8D3D890AFF5D58151">
    <w:name w:val="66BA6A13069D4E1A8D3D890AFF5D58151"/>
    <w:rsid w:val="00524A18"/>
    <w:rPr>
      <w:rFonts w:eastAsiaTheme="minorHAnsi"/>
    </w:rPr>
  </w:style>
  <w:style w:type="paragraph" w:customStyle="1" w:styleId="E125FFA34BD74B88BBDF7EA27CEE54393">
    <w:name w:val="E125FFA34BD74B88BBDF7EA27CEE54393"/>
    <w:rsid w:val="00524A18"/>
    <w:rPr>
      <w:rFonts w:eastAsiaTheme="minorHAnsi"/>
    </w:rPr>
  </w:style>
  <w:style w:type="paragraph" w:customStyle="1" w:styleId="CB5C18E504174D7BA7C5BC4591E5645F3">
    <w:name w:val="CB5C18E504174D7BA7C5BC4591E5645F3"/>
    <w:rsid w:val="00524A18"/>
    <w:rPr>
      <w:rFonts w:eastAsiaTheme="minorHAnsi"/>
    </w:rPr>
  </w:style>
  <w:style w:type="paragraph" w:customStyle="1" w:styleId="D842A636BE49489F92A5CB6B03FA7CFE">
    <w:name w:val="D842A636BE49489F92A5CB6B03FA7CFE"/>
    <w:rsid w:val="00524A18"/>
  </w:style>
  <w:style w:type="paragraph" w:customStyle="1" w:styleId="08E4777B026A487C85323AF919157B31">
    <w:name w:val="08E4777B026A487C85323AF919157B31"/>
    <w:rsid w:val="00524A18"/>
  </w:style>
  <w:style w:type="paragraph" w:customStyle="1" w:styleId="82AD2AE4BDE24A1B9BB882AA5BE63382">
    <w:name w:val="82AD2AE4BDE24A1B9BB882AA5BE63382"/>
    <w:rsid w:val="00524A18"/>
  </w:style>
  <w:style w:type="paragraph" w:customStyle="1" w:styleId="3538CC17EC0C4FFF9C0625B4690D9A7E8">
    <w:name w:val="3538CC17EC0C4FFF9C0625B4690D9A7E8"/>
    <w:rsid w:val="00524A18"/>
    <w:rPr>
      <w:rFonts w:eastAsiaTheme="minorHAnsi"/>
    </w:rPr>
  </w:style>
  <w:style w:type="paragraph" w:customStyle="1" w:styleId="66BA6A13069D4E1A8D3D890AFF5D58152">
    <w:name w:val="66BA6A13069D4E1A8D3D890AFF5D58152"/>
    <w:rsid w:val="00524A18"/>
    <w:rPr>
      <w:rFonts w:eastAsiaTheme="minorHAnsi"/>
    </w:rPr>
  </w:style>
  <w:style w:type="paragraph" w:customStyle="1" w:styleId="A63B35A7DA3A4686A1623EA46F839F4B">
    <w:name w:val="A63B35A7DA3A4686A1623EA46F839F4B"/>
    <w:rsid w:val="00524A18"/>
  </w:style>
  <w:style w:type="paragraph" w:customStyle="1" w:styleId="CA6D529307A94193BD2D51D345723F55">
    <w:name w:val="CA6D529307A94193BD2D51D345723F55"/>
    <w:rsid w:val="00524A18"/>
  </w:style>
  <w:style w:type="paragraph" w:customStyle="1" w:styleId="391FC68243134BB699CBF0F2B71D39E0">
    <w:name w:val="391FC68243134BB699CBF0F2B71D39E0"/>
    <w:rsid w:val="00524A18"/>
  </w:style>
  <w:style w:type="paragraph" w:customStyle="1" w:styleId="4534D93EC59540E99BAAE6BD11952B90">
    <w:name w:val="4534D93EC59540E99BAAE6BD11952B90"/>
    <w:rsid w:val="00524A18"/>
  </w:style>
  <w:style w:type="paragraph" w:customStyle="1" w:styleId="AC48397BF9064571A12666866D7A8ADE">
    <w:name w:val="AC48397BF9064571A12666866D7A8ADE"/>
    <w:rsid w:val="00524A18"/>
  </w:style>
  <w:style w:type="paragraph" w:customStyle="1" w:styleId="3DE1D2C2DA48457CA3FAE0C122E0D902">
    <w:name w:val="3DE1D2C2DA48457CA3FAE0C122E0D902"/>
    <w:rsid w:val="00524A18"/>
  </w:style>
  <w:style w:type="paragraph" w:customStyle="1" w:styleId="7BC14DCB684645F1854F4F1B8DF9F194">
    <w:name w:val="7BC14DCB684645F1854F4F1B8DF9F194"/>
    <w:rsid w:val="00524A18"/>
  </w:style>
  <w:style w:type="paragraph" w:customStyle="1" w:styleId="27D8F9E5E70C4062978567D160535957">
    <w:name w:val="27D8F9E5E70C4062978567D160535957"/>
    <w:rsid w:val="00524A18"/>
  </w:style>
  <w:style w:type="paragraph" w:customStyle="1" w:styleId="F08FFC3AA14B496D8BB315F14BB1606A">
    <w:name w:val="F08FFC3AA14B496D8BB315F14BB1606A"/>
    <w:rsid w:val="00524A18"/>
  </w:style>
  <w:style w:type="paragraph" w:customStyle="1" w:styleId="9E7EBB6A912A4AE29AE0D73F36E81BAA">
    <w:name w:val="9E7EBB6A912A4AE29AE0D73F36E81BAA"/>
    <w:rsid w:val="00524A18"/>
  </w:style>
  <w:style w:type="paragraph" w:customStyle="1" w:styleId="F19BCA35B8C14545A7DD62E7B162F72C">
    <w:name w:val="F19BCA35B8C14545A7DD62E7B162F72C"/>
    <w:rsid w:val="00524A18"/>
  </w:style>
  <w:style w:type="paragraph" w:customStyle="1" w:styleId="8F5739405C0A49C7B5CA4C05D8A01E70">
    <w:name w:val="8F5739405C0A49C7B5CA4C05D8A01E70"/>
    <w:rsid w:val="00524A18"/>
  </w:style>
  <w:style w:type="paragraph" w:customStyle="1" w:styleId="5812BB602AA44B179A8AE6F4FD7B0563">
    <w:name w:val="5812BB602AA44B179A8AE6F4FD7B0563"/>
    <w:rsid w:val="00524A18"/>
  </w:style>
  <w:style w:type="paragraph" w:customStyle="1" w:styleId="CE6447650B4F464CAFA44F8E830C0A7C">
    <w:name w:val="CE6447650B4F464CAFA44F8E830C0A7C"/>
    <w:rsid w:val="00524A18"/>
  </w:style>
  <w:style w:type="paragraph" w:customStyle="1" w:styleId="7537A302FA27428F8CB0D50A266C7A50">
    <w:name w:val="7537A302FA27428F8CB0D50A266C7A50"/>
    <w:rsid w:val="00524A18"/>
  </w:style>
  <w:style w:type="paragraph" w:customStyle="1" w:styleId="D11FC897DCF240D6A55F9DC199141D92">
    <w:name w:val="D11FC897DCF240D6A55F9DC199141D92"/>
    <w:rsid w:val="00524A18"/>
  </w:style>
  <w:style w:type="paragraph" w:customStyle="1" w:styleId="40043EB8007B4C38B89F54F121EC7059">
    <w:name w:val="40043EB8007B4C38B89F54F121EC7059"/>
    <w:rsid w:val="00524A18"/>
  </w:style>
  <w:style w:type="paragraph" w:customStyle="1" w:styleId="F94515770CBE426C97C77C7B27970D47">
    <w:name w:val="F94515770CBE426C97C77C7B27970D47"/>
    <w:rsid w:val="00524A18"/>
  </w:style>
  <w:style w:type="paragraph" w:customStyle="1" w:styleId="3D4DBFD05E31462EA54795CDDDD1B010">
    <w:name w:val="3D4DBFD05E31462EA54795CDDDD1B010"/>
    <w:rsid w:val="00524A18"/>
  </w:style>
  <w:style w:type="paragraph" w:customStyle="1" w:styleId="2155710989E14FFD809DFBA2DABE148C">
    <w:name w:val="2155710989E14FFD809DFBA2DABE148C"/>
    <w:rsid w:val="00524A18"/>
  </w:style>
  <w:style w:type="paragraph" w:customStyle="1" w:styleId="A5A1E73D46F347BDB91536BBF931DDC4">
    <w:name w:val="A5A1E73D46F347BDB91536BBF931DDC4"/>
    <w:rsid w:val="00524A18"/>
  </w:style>
  <w:style w:type="paragraph" w:customStyle="1" w:styleId="D4AA68D1602B45D5BF7991A49C5B4AF9">
    <w:name w:val="D4AA68D1602B45D5BF7991A49C5B4AF9"/>
    <w:rsid w:val="00524A18"/>
  </w:style>
  <w:style w:type="paragraph" w:customStyle="1" w:styleId="63F0D0A101EE484C86B7ED34A1249D21">
    <w:name w:val="63F0D0A101EE484C86B7ED34A1249D21"/>
    <w:rsid w:val="00524A18"/>
  </w:style>
  <w:style w:type="paragraph" w:customStyle="1" w:styleId="3D957C507E8D41989A0EB80231492B84">
    <w:name w:val="3D957C507E8D41989A0EB80231492B84"/>
    <w:rsid w:val="00524A18"/>
  </w:style>
  <w:style w:type="paragraph" w:customStyle="1" w:styleId="5F65DFF34C8642499B519A1B7FCA37D6">
    <w:name w:val="5F65DFF34C8642499B519A1B7FCA37D6"/>
    <w:rsid w:val="00524A18"/>
  </w:style>
  <w:style w:type="paragraph" w:customStyle="1" w:styleId="35219C1025974F0A9A65A02D84BEF820">
    <w:name w:val="35219C1025974F0A9A65A02D84BEF820"/>
    <w:rsid w:val="00524A18"/>
  </w:style>
  <w:style w:type="paragraph" w:customStyle="1" w:styleId="863D46AB0745438EBD85F6BBA4A42790">
    <w:name w:val="863D46AB0745438EBD85F6BBA4A42790"/>
    <w:rsid w:val="00524A18"/>
  </w:style>
  <w:style w:type="paragraph" w:customStyle="1" w:styleId="A4C2BB8CA34D47A5A6ECAF482D8E4CA0">
    <w:name w:val="A4C2BB8CA34D47A5A6ECAF482D8E4CA0"/>
    <w:rsid w:val="00524A18"/>
  </w:style>
  <w:style w:type="paragraph" w:customStyle="1" w:styleId="3538CC17EC0C4FFF9C0625B4690D9A7E9">
    <w:name w:val="3538CC17EC0C4FFF9C0625B4690D9A7E9"/>
    <w:rsid w:val="00524A18"/>
    <w:rPr>
      <w:rFonts w:eastAsiaTheme="minorHAnsi"/>
    </w:rPr>
  </w:style>
  <w:style w:type="paragraph" w:customStyle="1" w:styleId="66BA6A13069D4E1A8D3D890AFF5D58153">
    <w:name w:val="66BA6A13069D4E1A8D3D890AFF5D58153"/>
    <w:rsid w:val="00524A18"/>
    <w:rPr>
      <w:rFonts w:eastAsiaTheme="minorHAnsi"/>
    </w:rPr>
  </w:style>
  <w:style w:type="paragraph" w:customStyle="1" w:styleId="27D8F9E5E70C4062978567D1605359571">
    <w:name w:val="27D8F9E5E70C4062978567D1605359571"/>
    <w:rsid w:val="00524A18"/>
    <w:rPr>
      <w:rFonts w:eastAsiaTheme="minorHAnsi"/>
    </w:rPr>
  </w:style>
  <w:style w:type="paragraph" w:customStyle="1" w:styleId="F08FFC3AA14B496D8BB315F14BB1606A1">
    <w:name w:val="F08FFC3AA14B496D8BB315F14BB1606A1"/>
    <w:rsid w:val="00524A18"/>
    <w:rPr>
      <w:rFonts w:eastAsiaTheme="minorHAnsi"/>
    </w:rPr>
  </w:style>
  <w:style w:type="paragraph" w:customStyle="1" w:styleId="F19BCA35B8C14545A7DD62E7B162F72C1">
    <w:name w:val="F19BCA35B8C14545A7DD62E7B162F72C1"/>
    <w:rsid w:val="00524A18"/>
    <w:rPr>
      <w:rFonts w:eastAsiaTheme="minorHAnsi"/>
    </w:rPr>
  </w:style>
  <w:style w:type="paragraph" w:customStyle="1" w:styleId="8F5739405C0A49C7B5CA4C05D8A01E701">
    <w:name w:val="8F5739405C0A49C7B5CA4C05D8A01E701"/>
    <w:rsid w:val="00524A18"/>
    <w:rPr>
      <w:rFonts w:eastAsiaTheme="minorHAnsi"/>
    </w:rPr>
  </w:style>
  <w:style w:type="paragraph" w:customStyle="1" w:styleId="863D46AB0745438EBD85F6BBA4A427901">
    <w:name w:val="863D46AB0745438EBD85F6BBA4A427901"/>
    <w:rsid w:val="00524A18"/>
    <w:rPr>
      <w:rFonts w:eastAsiaTheme="minorHAnsi"/>
    </w:rPr>
  </w:style>
  <w:style w:type="paragraph" w:customStyle="1" w:styleId="A4C2BB8CA34D47A5A6ECAF482D8E4CA01">
    <w:name w:val="A4C2BB8CA34D47A5A6ECAF482D8E4CA01"/>
    <w:rsid w:val="00524A18"/>
    <w:rPr>
      <w:rFonts w:eastAsiaTheme="minorHAnsi"/>
    </w:rPr>
  </w:style>
  <w:style w:type="paragraph" w:customStyle="1" w:styleId="2155710989E14FFD809DFBA2DABE148C1">
    <w:name w:val="2155710989E14FFD809DFBA2DABE148C1"/>
    <w:rsid w:val="00524A18"/>
    <w:rPr>
      <w:rFonts w:eastAsiaTheme="minorHAnsi"/>
    </w:rPr>
  </w:style>
  <w:style w:type="paragraph" w:customStyle="1" w:styleId="A5A1E73D46F347BDB91536BBF931DDC41">
    <w:name w:val="A5A1E73D46F347BDB91536BBF931DDC41"/>
    <w:rsid w:val="00524A18"/>
    <w:rPr>
      <w:rFonts w:eastAsiaTheme="minorHAnsi"/>
    </w:rPr>
  </w:style>
  <w:style w:type="paragraph" w:customStyle="1" w:styleId="63F0D0A101EE484C86B7ED34A1249D211">
    <w:name w:val="63F0D0A101EE484C86B7ED34A1249D211"/>
    <w:rsid w:val="00524A18"/>
    <w:rPr>
      <w:rFonts w:eastAsiaTheme="minorHAnsi"/>
    </w:rPr>
  </w:style>
  <w:style w:type="paragraph" w:customStyle="1" w:styleId="3D957C507E8D41989A0EB80231492B841">
    <w:name w:val="3D957C507E8D41989A0EB80231492B841"/>
    <w:rsid w:val="00524A18"/>
    <w:rPr>
      <w:rFonts w:eastAsiaTheme="minorHAnsi"/>
    </w:rPr>
  </w:style>
  <w:style w:type="paragraph" w:customStyle="1" w:styleId="3538CC17EC0C4FFF9C0625B4690D9A7E10">
    <w:name w:val="3538CC17EC0C4FFF9C0625B4690D9A7E10"/>
    <w:rsid w:val="00524A18"/>
    <w:rPr>
      <w:rFonts w:eastAsiaTheme="minorHAnsi"/>
    </w:rPr>
  </w:style>
  <w:style w:type="paragraph" w:customStyle="1" w:styleId="66BA6A13069D4E1A8D3D890AFF5D58154">
    <w:name w:val="66BA6A13069D4E1A8D3D890AFF5D58154"/>
    <w:rsid w:val="00524A18"/>
    <w:rPr>
      <w:rFonts w:eastAsiaTheme="minorHAnsi"/>
    </w:rPr>
  </w:style>
  <w:style w:type="paragraph" w:customStyle="1" w:styleId="27D8F9E5E70C4062978567D1605359572">
    <w:name w:val="27D8F9E5E70C4062978567D1605359572"/>
    <w:rsid w:val="00524A18"/>
    <w:rPr>
      <w:rFonts w:eastAsiaTheme="minorHAnsi"/>
    </w:rPr>
  </w:style>
  <w:style w:type="paragraph" w:customStyle="1" w:styleId="F08FFC3AA14B496D8BB315F14BB1606A2">
    <w:name w:val="F08FFC3AA14B496D8BB315F14BB1606A2"/>
    <w:rsid w:val="00524A18"/>
    <w:rPr>
      <w:rFonts w:eastAsiaTheme="minorHAnsi"/>
    </w:rPr>
  </w:style>
  <w:style w:type="paragraph" w:customStyle="1" w:styleId="F19BCA35B8C14545A7DD62E7B162F72C2">
    <w:name w:val="F19BCA35B8C14545A7DD62E7B162F72C2"/>
    <w:rsid w:val="00524A18"/>
    <w:rPr>
      <w:rFonts w:eastAsiaTheme="minorHAnsi"/>
    </w:rPr>
  </w:style>
  <w:style w:type="paragraph" w:customStyle="1" w:styleId="8F5739405C0A49C7B5CA4C05D8A01E702">
    <w:name w:val="8F5739405C0A49C7B5CA4C05D8A01E702"/>
    <w:rsid w:val="00524A18"/>
    <w:rPr>
      <w:rFonts w:eastAsiaTheme="minorHAnsi"/>
    </w:rPr>
  </w:style>
  <w:style w:type="paragraph" w:customStyle="1" w:styleId="863D46AB0745438EBD85F6BBA4A427902">
    <w:name w:val="863D46AB0745438EBD85F6BBA4A427902"/>
    <w:rsid w:val="00524A18"/>
    <w:rPr>
      <w:rFonts w:eastAsiaTheme="minorHAnsi"/>
    </w:rPr>
  </w:style>
  <w:style w:type="paragraph" w:customStyle="1" w:styleId="A4C2BB8CA34D47A5A6ECAF482D8E4CA02">
    <w:name w:val="A4C2BB8CA34D47A5A6ECAF482D8E4CA02"/>
    <w:rsid w:val="00524A18"/>
    <w:rPr>
      <w:rFonts w:eastAsiaTheme="minorHAnsi"/>
    </w:rPr>
  </w:style>
  <w:style w:type="paragraph" w:customStyle="1" w:styleId="2155710989E14FFD809DFBA2DABE148C2">
    <w:name w:val="2155710989E14FFD809DFBA2DABE148C2"/>
    <w:rsid w:val="00524A18"/>
    <w:rPr>
      <w:rFonts w:eastAsiaTheme="minorHAnsi"/>
    </w:rPr>
  </w:style>
  <w:style w:type="paragraph" w:customStyle="1" w:styleId="A5A1E73D46F347BDB91536BBF931DDC42">
    <w:name w:val="A5A1E73D46F347BDB91536BBF931DDC42"/>
    <w:rsid w:val="00524A18"/>
    <w:rPr>
      <w:rFonts w:eastAsiaTheme="minorHAnsi"/>
    </w:rPr>
  </w:style>
  <w:style w:type="paragraph" w:customStyle="1" w:styleId="63F0D0A101EE484C86B7ED34A1249D212">
    <w:name w:val="63F0D0A101EE484C86B7ED34A1249D212"/>
    <w:rsid w:val="00524A18"/>
    <w:rPr>
      <w:rFonts w:eastAsiaTheme="minorHAnsi"/>
    </w:rPr>
  </w:style>
  <w:style w:type="paragraph" w:customStyle="1" w:styleId="3D957C507E8D41989A0EB80231492B842">
    <w:name w:val="3D957C507E8D41989A0EB80231492B842"/>
    <w:rsid w:val="00524A18"/>
    <w:rPr>
      <w:rFonts w:eastAsiaTheme="minorHAnsi"/>
    </w:rPr>
  </w:style>
  <w:style w:type="paragraph" w:customStyle="1" w:styleId="051840AB22184B89814D06BE623CB08A">
    <w:name w:val="051840AB22184B89814D06BE623CB08A"/>
    <w:rsid w:val="00524A18"/>
  </w:style>
  <w:style w:type="paragraph" w:customStyle="1" w:styleId="95D098F5FC2B40A1AFF8E72CA5825E68">
    <w:name w:val="95D098F5FC2B40A1AFF8E72CA5825E68"/>
    <w:rsid w:val="00524A18"/>
  </w:style>
  <w:style w:type="paragraph" w:customStyle="1" w:styleId="F818963DAB7A4E79A827AA55FF762963">
    <w:name w:val="F818963DAB7A4E79A827AA55FF762963"/>
    <w:rsid w:val="00524A18"/>
  </w:style>
  <w:style w:type="paragraph" w:customStyle="1" w:styleId="3538CC17EC0C4FFF9C0625B4690D9A7E11">
    <w:name w:val="3538CC17EC0C4FFF9C0625B4690D9A7E11"/>
    <w:rsid w:val="00524A18"/>
    <w:rPr>
      <w:rFonts w:eastAsiaTheme="minorHAnsi"/>
    </w:rPr>
  </w:style>
  <w:style w:type="paragraph" w:customStyle="1" w:styleId="66BA6A13069D4E1A8D3D890AFF5D58155">
    <w:name w:val="66BA6A13069D4E1A8D3D890AFF5D58155"/>
    <w:rsid w:val="00524A18"/>
    <w:rPr>
      <w:rFonts w:eastAsiaTheme="minorHAnsi"/>
    </w:rPr>
  </w:style>
  <w:style w:type="paragraph" w:customStyle="1" w:styleId="27D8F9E5E70C4062978567D1605359573">
    <w:name w:val="27D8F9E5E70C4062978567D1605359573"/>
    <w:rsid w:val="00524A18"/>
    <w:rPr>
      <w:rFonts w:eastAsiaTheme="minorHAnsi"/>
    </w:rPr>
  </w:style>
  <w:style w:type="paragraph" w:customStyle="1" w:styleId="F08FFC3AA14B496D8BB315F14BB1606A3">
    <w:name w:val="F08FFC3AA14B496D8BB315F14BB1606A3"/>
    <w:rsid w:val="00524A18"/>
    <w:rPr>
      <w:rFonts w:eastAsiaTheme="minorHAnsi"/>
    </w:rPr>
  </w:style>
  <w:style w:type="paragraph" w:customStyle="1" w:styleId="F19BCA35B8C14545A7DD62E7B162F72C3">
    <w:name w:val="F19BCA35B8C14545A7DD62E7B162F72C3"/>
    <w:rsid w:val="00524A18"/>
    <w:rPr>
      <w:rFonts w:eastAsiaTheme="minorHAnsi"/>
    </w:rPr>
  </w:style>
  <w:style w:type="paragraph" w:customStyle="1" w:styleId="8F5739405C0A49C7B5CA4C05D8A01E703">
    <w:name w:val="8F5739405C0A49C7B5CA4C05D8A01E703"/>
    <w:rsid w:val="00524A18"/>
    <w:rPr>
      <w:rFonts w:eastAsiaTheme="minorHAnsi"/>
    </w:rPr>
  </w:style>
  <w:style w:type="paragraph" w:customStyle="1" w:styleId="863D46AB0745438EBD85F6BBA4A427903">
    <w:name w:val="863D46AB0745438EBD85F6BBA4A427903"/>
    <w:rsid w:val="00524A18"/>
    <w:rPr>
      <w:rFonts w:eastAsiaTheme="minorHAnsi"/>
    </w:rPr>
  </w:style>
  <w:style w:type="paragraph" w:customStyle="1" w:styleId="A4C2BB8CA34D47A5A6ECAF482D8E4CA03">
    <w:name w:val="A4C2BB8CA34D47A5A6ECAF482D8E4CA03"/>
    <w:rsid w:val="00524A18"/>
    <w:rPr>
      <w:rFonts w:eastAsiaTheme="minorHAnsi"/>
    </w:rPr>
  </w:style>
  <w:style w:type="paragraph" w:customStyle="1" w:styleId="2155710989E14FFD809DFBA2DABE148C3">
    <w:name w:val="2155710989E14FFD809DFBA2DABE148C3"/>
    <w:rsid w:val="00524A18"/>
    <w:rPr>
      <w:rFonts w:eastAsiaTheme="minorHAnsi"/>
    </w:rPr>
  </w:style>
  <w:style w:type="paragraph" w:customStyle="1" w:styleId="A5A1E73D46F347BDB91536BBF931DDC43">
    <w:name w:val="A5A1E73D46F347BDB91536BBF931DDC43"/>
    <w:rsid w:val="00524A18"/>
    <w:rPr>
      <w:rFonts w:eastAsiaTheme="minorHAnsi"/>
    </w:rPr>
  </w:style>
  <w:style w:type="paragraph" w:customStyle="1" w:styleId="63F0D0A101EE484C86B7ED34A1249D213">
    <w:name w:val="63F0D0A101EE484C86B7ED34A1249D213"/>
    <w:rsid w:val="00524A18"/>
    <w:rPr>
      <w:rFonts w:eastAsiaTheme="minorHAnsi"/>
    </w:rPr>
  </w:style>
  <w:style w:type="paragraph" w:customStyle="1" w:styleId="3D957C507E8D41989A0EB80231492B843">
    <w:name w:val="3D957C507E8D41989A0EB80231492B843"/>
    <w:rsid w:val="00524A18"/>
    <w:rPr>
      <w:rFonts w:eastAsiaTheme="minorHAnsi"/>
    </w:rPr>
  </w:style>
  <w:style w:type="paragraph" w:customStyle="1" w:styleId="95D098F5FC2B40A1AFF8E72CA5825E681">
    <w:name w:val="95D098F5FC2B40A1AFF8E72CA5825E681"/>
    <w:rsid w:val="00524A18"/>
    <w:pPr>
      <w:spacing w:after="0" w:line="240" w:lineRule="auto"/>
    </w:pPr>
    <w:rPr>
      <w:rFonts w:eastAsiaTheme="minorHAnsi"/>
    </w:rPr>
  </w:style>
  <w:style w:type="paragraph" w:customStyle="1" w:styleId="F818963DAB7A4E79A827AA55FF7629631">
    <w:name w:val="F818963DAB7A4E79A827AA55FF7629631"/>
    <w:rsid w:val="00524A18"/>
    <w:pPr>
      <w:spacing w:after="0" w:line="240" w:lineRule="auto"/>
    </w:pPr>
    <w:rPr>
      <w:rFonts w:eastAsiaTheme="minorHAnsi"/>
    </w:rPr>
  </w:style>
  <w:style w:type="paragraph" w:customStyle="1" w:styleId="3538CC17EC0C4FFF9C0625B4690D9A7E12">
    <w:name w:val="3538CC17EC0C4FFF9C0625B4690D9A7E12"/>
    <w:rsid w:val="00524A18"/>
    <w:rPr>
      <w:rFonts w:eastAsiaTheme="minorHAnsi"/>
    </w:rPr>
  </w:style>
  <w:style w:type="paragraph" w:customStyle="1" w:styleId="66BA6A13069D4E1A8D3D890AFF5D58156">
    <w:name w:val="66BA6A13069D4E1A8D3D890AFF5D58156"/>
    <w:rsid w:val="00524A18"/>
    <w:rPr>
      <w:rFonts w:eastAsiaTheme="minorHAnsi"/>
    </w:rPr>
  </w:style>
  <w:style w:type="paragraph" w:customStyle="1" w:styleId="27D8F9E5E70C4062978567D1605359574">
    <w:name w:val="27D8F9E5E70C4062978567D1605359574"/>
    <w:rsid w:val="00524A18"/>
    <w:rPr>
      <w:rFonts w:eastAsiaTheme="minorHAnsi"/>
    </w:rPr>
  </w:style>
  <w:style w:type="paragraph" w:customStyle="1" w:styleId="F08FFC3AA14B496D8BB315F14BB1606A4">
    <w:name w:val="F08FFC3AA14B496D8BB315F14BB1606A4"/>
    <w:rsid w:val="00524A18"/>
    <w:rPr>
      <w:rFonts w:eastAsiaTheme="minorHAnsi"/>
    </w:rPr>
  </w:style>
  <w:style w:type="paragraph" w:customStyle="1" w:styleId="F19BCA35B8C14545A7DD62E7B162F72C4">
    <w:name w:val="F19BCA35B8C14545A7DD62E7B162F72C4"/>
    <w:rsid w:val="00524A18"/>
    <w:rPr>
      <w:rFonts w:eastAsiaTheme="minorHAnsi"/>
    </w:rPr>
  </w:style>
  <w:style w:type="paragraph" w:customStyle="1" w:styleId="8F5739405C0A49C7B5CA4C05D8A01E704">
    <w:name w:val="8F5739405C0A49C7B5CA4C05D8A01E704"/>
    <w:rsid w:val="00524A18"/>
    <w:rPr>
      <w:rFonts w:eastAsiaTheme="minorHAnsi"/>
    </w:rPr>
  </w:style>
  <w:style w:type="paragraph" w:customStyle="1" w:styleId="863D46AB0745438EBD85F6BBA4A427904">
    <w:name w:val="863D46AB0745438EBD85F6BBA4A427904"/>
    <w:rsid w:val="00524A18"/>
    <w:rPr>
      <w:rFonts w:eastAsiaTheme="minorHAnsi"/>
    </w:rPr>
  </w:style>
  <w:style w:type="paragraph" w:customStyle="1" w:styleId="A4C2BB8CA34D47A5A6ECAF482D8E4CA04">
    <w:name w:val="A4C2BB8CA34D47A5A6ECAF482D8E4CA04"/>
    <w:rsid w:val="00524A18"/>
    <w:rPr>
      <w:rFonts w:eastAsiaTheme="minorHAnsi"/>
    </w:rPr>
  </w:style>
  <w:style w:type="paragraph" w:customStyle="1" w:styleId="2155710989E14FFD809DFBA2DABE148C4">
    <w:name w:val="2155710989E14FFD809DFBA2DABE148C4"/>
    <w:rsid w:val="00524A18"/>
    <w:rPr>
      <w:rFonts w:eastAsiaTheme="minorHAnsi"/>
    </w:rPr>
  </w:style>
  <w:style w:type="paragraph" w:customStyle="1" w:styleId="A5A1E73D46F347BDB91536BBF931DDC44">
    <w:name w:val="A5A1E73D46F347BDB91536BBF931DDC44"/>
    <w:rsid w:val="00524A18"/>
    <w:rPr>
      <w:rFonts w:eastAsiaTheme="minorHAnsi"/>
    </w:rPr>
  </w:style>
  <w:style w:type="paragraph" w:customStyle="1" w:styleId="63F0D0A101EE484C86B7ED34A1249D214">
    <w:name w:val="63F0D0A101EE484C86B7ED34A1249D214"/>
    <w:rsid w:val="00524A18"/>
    <w:rPr>
      <w:rFonts w:eastAsiaTheme="minorHAnsi"/>
    </w:rPr>
  </w:style>
  <w:style w:type="paragraph" w:customStyle="1" w:styleId="3D957C507E8D41989A0EB80231492B844">
    <w:name w:val="3D957C507E8D41989A0EB80231492B844"/>
    <w:rsid w:val="00524A18"/>
    <w:rPr>
      <w:rFonts w:eastAsiaTheme="minorHAnsi"/>
    </w:rPr>
  </w:style>
  <w:style w:type="paragraph" w:customStyle="1" w:styleId="95D098F5FC2B40A1AFF8E72CA5825E682">
    <w:name w:val="95D098F5FC2B40A1AFF8E72CA5825E682"/>
    <w:rsid w:val="00524A18"/>
    <w:pPr>
      <w:spacing w:after="0" w:line="240" w:lineRule="auto"/>
    </w:pPr>
    <w:rPr>
      <w:rFonts w:eastAsiaTheme="minorHAnsi"/>
    </w:rPr>
  </w:style>
  <w:style w:type="paragraph" w:customStyle="1" w:styleId="F818963DAB7A4E79A827AA55FF7629632">
    <w:name w:val="F818963DAB7A4E79A827AA55FF7629632"/>
    <w:rsid w:val="00524A18"/>
    <w:pPr>
      <w:spacing w:after="0" w:line="240" w:lineRule="auto"/>
    </w:pPr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4A18"/>
    <w:rPr>
      <w:color w:val="808080"/>
    </w:rPr>
  </w:style>
  <w:style w:type="paragraph" w:customStyle="1" w:styleId="9BF3963B178A4BFA9CC765CA5BB36197">
    <w:name w:val="9BF3963B178A4BFA9CC765CA5BB36197"/>
    <w:rsid w:val="00524A18"/>
    <w:rPr>
      <w:rFonts w:eastAsiaTheme="minorHAnsi"/>
    </w:rPr>
  </w:style>
  <w:style w:type="paragraph" w:customStyle="1" w:styleId="6CF9E4320DA34708AAE9DE1ECF098FC8">
    <w:name w:val="6CF9E4320DA34708AAE9DE1ECF098FC8"/>
    <w:rsid w:val="00524A18"/>
    <w:rPr>
      <w:rFonts w:eastAsiaTheme="minorHAnsi"/>
    </w:rPr>
  </w:style>
  <w:style w:type="paragraph" w:customStyle="1" w:styleId="CDFC5C4100E8421990F12CA58F942E69">
    <w:name w:val="CDFC5C4100E8421990F12CA58F942E69"/>
    <w:rsid w:val="00524A18"/>
    <w:rPr>
      <w:rFonts w:eastAsiaTheme="minorHAnsi"/>
    </w:rPr>
  </w:style>
  <w:style w:type="paragraph" w:customStyle="1" w:styleId="ABA5B1D6D68645F2B55FC6F4DAD4E723">
    <w:name w:val="ABA5B1D6D68645F2B55FC6F4DAD4E723"/>
    <w:rsid w:val="00524A18"/>
    <w:rPr>
      <w:rFonts w:eastAsiaTheme="minorHAnsi"/>
    </w:rPr>
  </w:style>
  <w:style w:type="paragraph" w:customStyle="1" w:styleId="D2397965D5FA4143A28146AE783925E1">
    <w:name w:val="D2397965D5FA4143A28146AE783925E1"/>
    <w:rsid w:val="00524A18"/>
    <w:rPr>
      <w:rFonts w:eastAsiaTheme="minorHAnsi"/>
    </w:rPr>
  </w:style>
  <w:style w:type="paragraph" w:customStyle="1" w:styleId="D2397965D5FA4143A28146AE783925E11">
    <w:name w:val="D2397965D5FA4143A28146AE783925E11"/>
    <w:rsid w:val="00524A18"/>
    <w:rPr>
      <w:rFonts w:eastAsiaTheme="minorHAnsi"/>
    </w:rPr>
  </w:style>
  <w:style w:type="paragraph" w:customStyle="1" w:styleId="D2397965D5FA4143A28146AE783925E12">
    <w:name w:val="D2397965D5FA4143A28146AE783925E12"/>
    <w:rsid w:val="00524A18"/>
    <w:rPr>
      <w:rFonts w:eastAsiaTheme="minorHAnsi"/>
    </w:rPr>
  </w:style>
  <w:style w:type="paragraph" w:customStyle="1" w:styleId="3538CC17EC0C4FFF9C0625B4690D9A7E">
    <w:name w:val="3538CC17EC0C4FFF9C0625B4690D9A7E"/>
    <w:rsid w:val="00524A18"/>
    <w:rPr>
      <w:rFonts w:eastAsiaTheme="minorHAnsi"/>
    </w:rPr>
  </w:style>
  <w:style w:type="paragraph" w:customStyle="1" w:styleId="3538CC17EC0C4FFF9C0625B4690D9A7E1">
    <w:name w:val="3538CC17EC0C4FFF9C0625B4690D9A7E1"/>
    <w:rsid w:val="00524A18"/>
    <w:rPr>
      <w:rFonts w:eastAsiaTheme="minorHAnsi"/>
    </w:rPr>
  </w:style>
  <w:style w:type="paragraph" w:customStyle="1" w:styleId="009759A705684DBB86D7A974724426B8">
    <w:name w:val="009759A705684DBB86D7A974724426B8"/>
    <w:rsid w:val="00524A18"/>
    <w:rPr>
      <w:rFonts w:eastAsiaTheme="minorHAnsi"/>
    </w:rPr>
  </w:style>
  <w:style w:type="paragraph" w:customStyle="1" w:styleId="3538CC17EC0C4FFF9C0625B4690D9A7E2">
    <w:name w:val="3538CC17EC0C4FFF9C0625B4690D9A7E2"/>
    <w:rsid w:val="00524A18"/>
    <w:rPr>
      <w:rFonts w:eastAsiaTheme="minorHAnsi"/>
    </w:rPr>
  </w:style>
  <w:style w:type="paragraph" w:customStyle="1" w:styleId="009759A705684DBB86D7A974724426B81">
    <w:name w:val="009759A705684DBB86D7A974724426B81"/>
    <w:rsid w:val="00524A18"/>
    <w:rPr>
      <w:rFonts w:eastAsiaTheme="minorHAnsi"/>
    </w:rPr>
  </w:style>
  <w:style w:type="paragraph" w:customStyle="1" w:styleId="3538CC17EC0C4FFF9C0625B4690D9A7E3">
    <w:name w:val="3538CC17EC0C4FFF9C0625B4690D9A7E3"/>
    <w:rsid w:val="00524A18"/>
    <w:rPr>
      <w:rFonts w:eastAsiaTheme="minorHAnsi"/>
    </w:rPr>
  </w:style>
  <w:style w:type="paragraph" w:customStyle="1" w:styleId="009759A705684DBB86D7A974724426B82">
    <w:name w:val="009759A705684DBB86D7A974724426B82"/>
    <w:rsid w:val="00524A18"/>
    <w:rPr>
      <w:rFonts w:eastAsiaTheme="minorHAnsi"/>
    </w:rPr>
  </w:style>
  <w:style w:type="paragraph" w:customStyle="1" w:styleId="3538CC17EC0C4FFF9C0625B4690D9A7E4">
    <w:name w:val="3538CC17EC0C4FFF9C0625B4690D9A7E4"/>
    <w:rsid w:val="00524A18"/>
    <w:rPr>
      <w:rFonts w:eastAsiaTheme="minorHAnsi"/>
    </w:rPr>
  </w:style>
  <w:style w:type="paragraph" w:customStyle="1" w:styleId="009759A705684DBB86D7A974724426B83">
    <w:name w:val="009759A705684DBB86D7A974724426B83"/>
    <w:rsid w:val="00524A18"/>
    <w:rPr>
      <w:rFonts w:eastAsiaTheme="minorHAnsi"/>
    </w:rPr>
  </w:style>
  <w:style w:type="paragraph" w:customStyle="1" w:styleId="4597A979A7864DB3B9F619AB1074E6BE">
    <w:name w:val="4597A979A7864DB3B9F619AB1074E6BE"/>
    <w:rsid w:val="00524A18"/>
  </w:style>
  <w:style w:type="paragraph" w:customStyle="1" w:styleId="E125FFA34BD74B88BBDF7EA27CEE5439">
    <w:name w:val="E125FFA34BD74B88BBDF7EA27CEE5439"/>
    <w:rsid w:val="00524A18"/>
  </w:style>
  <w:style w:type="paragraph" w:customStyle="1" w:styleId="CB5C18E504174D7BA7C5BC4591E5645F">
    <w:name w:val="CB5C18E504174D7BA7C5BC4591E5645F"/>
    <w:rsid w:val="00524A18"/>
  </w:style>
  <w:style w:type="paragraph" w:customStyle="1" w:styleId="3538CC17EC0C4FFF9C0625B4690D9A7E5">
    <w:name w:val="3538CC17EC0C4FFF9C0625B4690D9A7E5"/>
    <w:rsid w:val="00524A18"/>
    <w:rPr>
      <w:rFonts w:eastAsiaTheme="minorHAnsi"/>
    </w:rPr>
  </w:style>
  <w:style w:type="paragraph" w:customStyle="1" w:styleId="54C9AADC3B734356BE52E58D118CF230">
    <w:name w:val="54C9AADC3B734356BE52E58D118CF230"/>
    <w:rsid w:val="00524A18"/>
    <w:rPr>
      <w:rFonts w:eastAsiaTheme="minorHAnsi"/>
    </w:rPr>
  </w:style>
  <w:style w:type="paragraph" w:customStyle="1" w:styleId="E125FFA34BD74B88BBDF7EA27CEE54391">
    <w:name w:val="E125FFA34BD74B88BBDF7EA27CEE54391"/>
    <w:rsid w:val="00524A18"/>
    <w:rPr>
      <w:rFonts w:eastAsiaTheme="minorHAnsi"/>
    </w:rPr>
  </w:style>
  <w:style w:type="paragraph" w:customStyle="1" w:styleId="CB5C18E504174D7BA7C5BC4591E5645F1">
    <w:name w:val="CB5C18E504174D7BA7C5BC4591E5645F1"/>
    <w:rsid w:val="00524A18"/>
    <w:rPr>
      <w:rFonts w:eastAsiaTheme="minorHAnsi"/>
    </w:rPr>
  </w:style>
  <w:style w:type="paragraph" w:customStyle="1" w:styleId="B59BC0D4FC334048B5C69861D2233DC8">
    <w:name w:val="B59BC0D4FC334048B5C69861D2233DC8"/>
    <w:rsid w:val="00524A18"/>
  </w:style>
  <w:style w:type="paragraph" w:customStyle="1" w:styleId="3538CC17EC0C4FFF9C0625B4690D9A7E6">
    <w:name w:val="3538CC17EC0C4FFF9C0625B4690D9A7E6"/>
    <w:rsid w:val="00524A18"/>
    <w:rPr>
      <w:rFonts w:eastAsiaTheme="minorHAnsi"/>
    </w:rPr>
  </w:style>
  <w:style w:type="paragraph" w:customStyle="1" w:styleId="66BA6A13069D4E1A8D3D890AFF5D5815">
    <w:name w:val="66BA6A13069D4E1A8D3D890AFF5D5815"/>
    <w:rsid w:val="00524A18"/>
    <w:rPr>
      <w:rFonts w:eastAsiaTheme="minorHAnsi"/>
    </w:rPr>
  </w:style>
  <w:style w:type="paragraph" w:customStyle="1" w:styleId="E125FFA34BD74B88BBDF7EA27CEE54392">
    <w:name w:val="E125FFA34BD74B88BBDF7EA27CEE54392"/>
    <w:rsid w:val="00524A18"/>
    <w:rPr>
      <w:rFonts w:eastAsiaTheme="minorHAnsi"/>
    </w:rPr>
  </w:style>
  <w:style w:type="paragraph" w:customStyle="1" w:styleId="CB5C18E504174D7BA7C5BC4591E5645F2">
    <w:name w:val="CB5C18E504174D7BA7C5BC4591E5645F2"/>
    <w:rsid w:val="00524A18"/>
    <w:rPr>
      <w:rFonts w:eastAsiaTheme="minorHAnsi"/>
    </w:rPr>
  </w:style>
  <w:style w:type="paragraph" w:customStyle="1" w:styleId="3538CC17EC0C4FFF9C0625B4690D9A7E7">
    <w:name w:val="3538CC17EC0C4FFF9C0625B4690D9A7E7"/>
    <w:rsid w:val="00524A18"/>
    <w:rPr>
      <w:rFonts w:eastAsiaTheme="minorHAnsi"/>
    </w:rPr>
  </w:style>
  <w:style w:type="paragraph" w:customStyle="1" w:styleId="66BA6A13069D4E1A8D3D890AFF5D58151">
    <w:name w:val="66BA6A13069D4E1A8D3D890AFF5D58151"/>
    <w:rsid w:val="00524A18"/>
    <w:rPr>
      <w:rFonts w:eastAsiaTheme="minorHAnsi"/>
    </w:rPr>
  </w:style>
  <w:style w:type="paragraph" w:customStyle="1" w:styleId="E125FFA34BD74B88BBDF7EA27CEE54393">
    <w:name w:val="E125FFA34BD74B88BBDF7EA27CEE54393"/>
    <w:rsid w:val="00524A18"/>
    <w:rPr>
      <w:rFonts w:eastAsiaTheme="minorHAnsi"/>
    </w:rPr>
  </w:style>
  <w:style w:type="paragraph" w:customStyle="1" w:styleId="CB5C18E504174D7BA7C5BC4591E5645F3">
    <w:name w:val="CB5C18E504174D7BA7C5BC4591E5645F3"/>
    <w:rsid w:val="00524A18"/>
    <w:rPr>
      <w:rFonts w:eastAsiaTheme="minorHAnsi"/>
    </w:rPr>
  </w:style>
  <w:style w:type="paragraph" w:customStyle="1" w:styleId="D842A636BE49489F92A5CB6B03FA7CFE">
    <w:name w:val="D842A636BE49489F92A5CB6B03FA7CFE"/>
    <w:rsid w:val="00524A18"/>
  </w:style>
  <w:style w:type="paragraph" w:customStyle="1" w:styleId="08E4777B026A487C85323AF919157B31">
    <w:name w:val="08E4777B026A487C85323AF919157B31"/>
    <w:rsid w:val="00524A18"/>
  </w:style>
  <w:style w:type="paragraph" w:customStyle="1" w:styleId="82AD2AE4BDE24A1B9BB882AA5BE63382">
    <w:name w:val="82AD2AE4BDE24A1B9BB882AA5BE63382"/>
    <w:rsid w:val="00524A18"/>
  </w:style>
  <w:style w:type="paragraph" w:customStyle="1" w:styleId="3538CC17EC0C4FFF9C0625B4690D9A7E8">
    <w:name w:val="3538CC17EC0C4FFF9C0625B4690D9A7E8"/>
    <w:rsid w:val="00524A18"/>
    <w:rPr>
      <w:rFonts w:eastAsiaTheme="minorHAnsi"/>
    </w:rPr>
  </w:style>
  <w:style w:type="paragraph" w:customStyle="1" w:styleId="66BA6A13069D4E1A8D3D890AFF5D58152">
    <w:name w:val="66BA6A13069D4E1A8D3D890AFF5D58152"/>
    <w:rsid w:val="00524A18"/>
    <w:rPr>
      <w:rFonts w:eastAsiaTheme="minorHAnsi"/>
    </w:rPr>
  </w:style>
  <w:style w:type="paragraph" w:customStyle="1" w:styleId="A63B35A7DA3A4686A1623EA46F839F4B">
    <w:name w:val="A63B35A7DA3A4686A1623EA46F839F4B"/>
    <w:rsid w:val="00524A18"/>
  </w:style>
  <w:style w:type="paragraph" w:customStyle="1" w:styleId="CA6D529307A94193BD2D51D345723F55">
    <w:name w:val="CA6D529307A94193BD2D51D345723F55"/>
    <w:rsid w:val="00524A18"/>
  </w:style>
  <w:style w:type="paragraph" w:customStyle="1" w:styleId="391FC68243134BB699CBF0F2B71D39E0">
    <w:name w:val="391FC68243134BB699CBF0F2B71D39E0"/>
    <w:rsid w:val="00524A18"/>
  </w:style>
  <w:style w:type="paragraph" w:customStyle="1" w:styleId="4534D93EC59540E99BAAE6BD11952B90">
    <w:name w:val="4534D93EC59540E99BAAE6BD11952B90"/>
    <w:rsid w:val="00524A18"/>
  </w:style>
  <w:style w:type="paragraph" w:customStyle="1" w:styleId="AC48397BF9064571A12666866D7A8ADE">
    <w:name w:val="AC48397BF9064571A12666866D7A8ADE"/>
    <w:rsid w:val="00524A18"/>
  </w:style>
  <w:style w:type="paragraph" w:customStyle="1" w:styleId="3DE1D2C2DA48457CA3FAE0C122E0D902">
    <w:name w:val="3DE1D2C2DA48457CA3FAE0C122E0D902"/>
    <w:rsid w:val="00524A18"/>
  </w:style>
  <w:style w:type="paragraph" w:customStyle="1" w:styleId="7BC14DCB684645F1854F4F1B8DF9F194">
    <w:name w:val="7BC14DCB684645F1854F4F1B8DF9F194"/>
    <w:rsid w:val="00524A18"/>
  </w:style>
  <w:style w:type="paragraph" w:customStyle="1" w:styleId="27D8F9E5E70C4062978567D160535957">
    <w:name w:val="27D8F9E5E70C4062978567D160535957"/>
    <w:rsid w:val="00524A18"/>
  </w:style>
  <w:style w:type="paragraph" w:customStyle="1" w:styleId="F08FFC3AA14B496D8BB315F14BB1606A">
    <w:name w:val="F08FFC3AA14B496D8BB315F14BB1606A"/>
    <w:rsid w:val="00524A18"/>
  </w:style>
  <w:style w:type="paragraph" w:customStyle="1" w:styleId="9E7EBB6A912A4AE29AE0D73F36E81BAA">
    <w:name w:val="9E7EBB6A912A4AE29AE0D73F36E81BAA"/>
    <w:rsid w:val="00524A18"/>
  </w:style>
  <w:style w:type="paragraph" w:customStyle="1" w:styleId="F19BCA35B8C14545A7DD62E7B162F72C">
    <w:name w:val="F19BCA35B8C14545A7DD62E7B162F72C"/>
    <w:rsid w:val="00524A18"/>
  </w:style>
  <w:style w:type="paragraph" w:customStyle="1" w:styleId="8F5739405C0A49C7B5CA4C05D8A01E70">
    <w:name w:val="8F5739405C0A49C7B5CA4C05D8A01E70"/>
    <w:rsid w:val="00524A18"/>
  </w:style>
  <w:style w:type="paragraph" w:customStyle="1" w:styleId="5812BB602AA44B179A8AE6F4FD7B0563">
    <w:name w:val="5812BB602AA44B179A8AE6F4FD7B0563"/>
    <w:rsid w:val="00524A18"/>
  </w:style>
  <w:style w:type="paragraph" w:customStyle="1" w:styleId="CE6447650B4F464CAFA44F8E830C0A7C">
    <w:name w:val="CE6447650B4F464CAFA44F8E830C0A7C"/>
    <w:rsid w:val="00524A18"/>
  </w:style>
  <w:style w:type="paragraph" w:customStyle="1" w:styleId="7537A302FA27428F8CB0D50A266C7A50">
    <w:name w:val="7537A302FA27428F8CB0D50A266C7A50"/>
    <w:rsid w:val="00524A18"/>
  </w:style>
  <w:style w:type="paragraph" w:customStyle="1" w:styleId="D11FC897DCF240D6A55F9DC199141D92">
    <w:name w:val="D11FC897DCF240D6A55F9DC199141D92"/>
    <w:rsid w:val="00524A18"/>
  </w:style>
  <w:style w:type="paragraph" w:customStyle="1" w:styleId="40043EB8007B4C38B89F54F121EC7059">
    <w:name w:val="40043EB8007B4C38B89F54F121EC7059"/>
    <w:rsid w:val="00524A18"/>
  </w:style>
  <w:style w:type="paragraph" w:customStyle="1" w:styleId="F94515770CBE426C97C77C7B27970D47">
    <w:name w:val="F94515770CBE426C97C77C7B27970D47"/>
    <w:rsid w:val="00524A18"/>
  </w:style>
  <w:style w:type="paragraph" w:customStyle="1" w:styleId="3D4DBFD05E31462EA54795CDDDD1B010">
    <w:name w:val="3D4DBFD05E31462EA54795CDDDD1B010"/>
    <w:rsid w:val="00524A18"/>
  </w:style>
  <w:style w:type="paragraph" w:customStyle="1" w:styleId="2155710989E14FFD809DFBA2DABE148C">
    <w:name w:val="2155710989E14FFD809DFBA2DABE148C"/>
    <w:rsid w:val="00524A18"/>
  </w:style>
  <w:style w:type="paragraph" w:customStyle="1" w:styleId="A5A1E73D46F347BDB91536BBF931DDC4">
    <w:name w:val="A5A1E73D46F347BDB91536BBF931DDC4"/>
    <w:rsid w:val="00524A18"/>
  </w:style>
  <w:style w:type="paragraph" w:customStyle="1" w:styleId="D4AA68D1602B45D5BF7991A49C5B4AF9">
    <w:name w:val="D4AA68D1602B45D5BF7991A49C5B4AF9"/>
    <w:rsid w:val="00524A18"/>
  </w:style>
  <w:style w:type="paragraph" w:customStyle="1" w:styleId="63F0D0A101EE484C86B7ED34A1249D21">
    <w:name w:val="63F0D0A101EE484C86B7ED34A1249D21"/>
    <w:rsid w:val="00524A18"/>
  </w:style>
  <w:style w:type="paragraph" w:customStyle="1" w:styleId="3D957C507E8D41989A0EB80231492B84">
    <w:name w:val="3D957C507E8D41989A0EB80231492B84"/>
    <w:rsid w:val="00524A18"/>
  </w:style>
  <w:style w:type="paragraph" w:customStyle="1" w:styleId="5F65DFF34C8642499B519A1B7FCA37D6">
    <w:name w:val="5F65DFF34C8642499B519A1B7FCA37D6"/>
    <w:rsid w:val="00524A18"/>
  </w:style>
  <w:style w:type="paragraph" w:customStyle="1" w:styleId="35219C1025974F0A9A65A02D84BEF820">
    <w:name w:val="35219C1025974F0A9A65A02D84BEF820"/>
    <w:rsid w:val="00524A18"/>
  </w:style>
  <w:style w:type="paragraph" w:customStyle="1" w:styleId="863D46AB0745438EBD85F6BBA4A42790">
    <w:name w:val="863D46AB0745438EBD85F6BBA4A42790"/>
    <w:rsid w:val="00524A18"/>
  </w:style>
  <w:style w:type="paragraph" w:customStyle="1" w:styleId="A4C2BB8CA34D47A5A6ECAF482D8E4CA0">
    <w:name w:val="A4C2BB8CA34D47A5A6ECAF482D8E4CA0"/>
    <w:rsid w:val="00524A18"/>
  </w:style>
  <w:style w:type="paragraph" w:customStyle="1" w:styleId="3538CC17EC0C4FFF9C0625B4690D9A7E9">
    <w:name w:val="3538CC17EC0C4FFF9C0625B4690D9A7E9"/>
    <w:rsid w:val="00524A18"/>
    <w:rPr>
      <w:rFonts w:eastAsiaTheme="minorHAnsi"/>
    </w:rPr>
  </w:style>
  <w:style w:type="paragraph" w:customStyle="1" w:styleId="66BA6A13069D4E1A8D3D890AFF5D58153">
    <w:name w:val="66BA6A13069D4E1A8D3D890AFF5D58153"/>
    <w:rsid w:val="00524A18"/>
    <w:rPr>
      <w:rFonts w:eastAsiaTheme="minorHAnsi"/>
    </w:rPr>
  </w:style>
  <w:style w:type="paragraph" w:customStyle="1" w:styleId="27D8F9E5E70C4062978567D1605359571">
    <w:name w:val="27D8F9E5E70C4062978567D1605359571"/>
    <w:rsid w:val="00524A18"/>
    <w:rPr>
      <w:rFonts w:eastAsiaTheme="minorHAnsi"/>
    </w:rPr>
  </w:style>
  <w:style w:type="paragraph" w:customStyle="1" w:styleId="F08FFC3AA14B496D8BB315F14BB1606A1">
    <w:name w:val="F08FFC3AA14B496D8BB315F14BB1606A1"/>
    <w:rsid w:val="00524A18"/>
    <w:rPr>
      <w:rFonts w:eastAsiaTheme="minorHAnsi"/>
    </w:rPr>
  </w:style>
  <w:style w:type="paragraph" w:customStyle="1" w:styleId="F19BCA35B8C14545A7DD62E7B162F72C1">
    <w:name w:val="F19BCA35B8C14545A7DD62E7B162F72C1"/>
    <w:rsid w:val="00524A18"/>
    <w:rPr>
      <w:rFonts w:eastAsiaTheme="minorHAnsi"/>
    </w:rPr>
  </w:style>
  <w:style w:type="paragraph" w:customStyle="1" w:styleId="8F5739405C0A49C7B5CA4C05D8A01E701">
    <w:name w:val="8F5739405C0A49C7B5CA4C05D8A01E701"/>
    <w:rsid w:val="00524A18"/>
    <w:rPr>
      <w:rFonts w:eastAsiaTheme="minorHAnsi"/>
    </w:rPr>
  </w:style>
  <w:style w:type="paragraph" w:customStyle="1" w:styleId="863D46AB0745438EBD85F6BBA4A427901">
    <w:name w:val="863D46AB0745438EBD85F6BBA4A427901"/>
    <w:rsid w:val="00524A18"/>
    <w:rPr>
      <w:rFonts w:eastAsiaTheme="minorHAnsi"/>
    </w:rPr>
  </w:style>
  <w:style w:type="paragraph" w:customStyle="1" w:styleId="A4C2BB8CA34D47A5A6ECAF482D8E4CA01">
    <w:name w:val="A4C2BB8CA34D47A5A6ECAF482D8E4CA01"/>
    <w:rsid w:val="00524A18"/>
    <w:rPr>
      <w:rFonts w:eastAsiaTheme="minorHAnsi"/>
    </w:rPr>
  </w:style>
  <w:style w:type="paragraph" w:customStyle="1" w:styleId="2155710989E14FFD809DFBA2DABE148C1">
    <w:name w:val="2155710989E14FFD809DFBA2DABE148C1"/>
    <w:rsid w:val="00524A18"/>
    <w:rPr>
      <w:rFonts w:eastAsiaTheme="minorHAnsi"/>
    </w:rPr>
  </w:style>
  <w:style w:type="paragraph" w:customStyle="1" w:styleId="A5A1E73D46F347BDB91536BBF931DDC41">
    <w:name w:val="A5A1E73D46F347BDB91536BBF931DDC41"/>
    <w:rsid w:val="00524A18"/>
    <w:rPr>
      <w:rFonts w:eastAsiaTheme="minorHAnsi"/>
    </w:rPr>
  </w:style>
  <w:style w:type="paragraph" w:customStyle="1" w:styleId="63F0D0A101EE484C86B7ED34A1249D211">
    <w:name w:val="63F0D0A101EE484C86B7ED34A1249D211"/>
    <w:rsid w:val="00524A18"/>
    <w:rPr>
      <w:rFonts w:eastAsiaTheme="minorHAnsi"/>
    </w:rPr>
  </w:style>
  <w:style w:type="paragraph" w:customStyle="1" w:styleId="3D957C507E8D41989A0EB80231492B841">
    <w:name w:val="3D957C507E8D41989A0EB80231492B841"/>
    <w:rsid w:val="00524A18"/>
    <w:rPr>
      <w:rFonts w:eastAsiaTheme="minorHAnsi"/>
    </w:rPr>
  </w:style>
  <w:style w:type="paragraph" w:customStyle="1" w:styleId="3538CC17EC0C4FFF9C0625B4690D9A7E10">
    <w:name w:val="3538CC17EC0C4FFF9C0625B4690D9A7E10"/>
    <w:rsid w:val="00524A18"/>
    <w:rPr>
      <w:rFonts w:eastAsiaTheme="minorHAnsi"/>
    </w:rPr>
  </w:style>
  <w:style w:type="paragraph" w:customStyle="1" w:styleId="66BA6A13069D4E1A8D3D890AFF5D58154">
    <w:name w:val="66BA6A13069D4E1A8D3D890AFF5D58154"/>
    <w:rsid w:val="00524A18"/>
    <w:rPr>
      <w:rFonts w:eastAsiaTheme="minorHAnsi"/>
    </w:rPr>
  </w:style>
  <w:style w:type="paragraph" w:customStyle="1" w:styleId="27D8F9E5E70C4062978567D1605359572">
    <w:name w:val="27D8F9E5E70C4062978567D1605359572"/>
    <w:rsid w:val="00524A18"/>
    <w:rPr>
      <w:rFonts w:eastAsiaTheme="minorHAnsi"/>
    </w:rPr>
  </w:style>
  <w:style w:type="paragraph" w:customStyle="1" w:styleId="F08FFC3AA14B496D8BB315F14BB1606A2">
    <w:name w:val="F08FFC3AA14B496D8BB315F14BB1606A2"/>
    <w:rsid w:val="00524A18"/>
    <w:rPr>
      <w:rFonts w:eastAsiaTheme="minorHAnsi"/>
    </w:rPr>
  </w:style>
  <w:style w:type="paragraph" w:customStyle="1" w:styleId="F19BCA35B8C14545A7DD62E7B162F72C2">
    <w:name w:val="F19BCA35B8C14545A7DD62E7B162F72C2"/>
    <w:rsid w:val="00524A18"/>
    <w:rPr>
      <w:rFonts w:eastAsiaTheme="minorHAnsi"/>
    </w:rPr>
  </w:style>
  <w:style w:type="paragraph" w:customStyle="1" w:styleId="8F5739405C0A49C7B5CA4C05D8A01E702">
    <w:name w:val="8F5739405C0A49C7B5CA4C05D8A01E702"/>
    <w:rsid w:val="00524A18"/>
    <w:rPr>
      <w:rFonts w:eastAsiaTheme="minorHAnsi"/>
    </w:rPr>
  </w:style>
  <w:style w:type="paragraph" w:customStyle="1" w:styleId="863D46AB0745438EBD85F6BBA4A427902">
    <w:name w:val="863D46AB0745438EBD85F6BBA4A427902"/>
    <w:rsid w:val="00524A18"/>
    <w:rPr>
      <w:rFonts w:eastAsiaTheme="minorHAnsi"/>
    </w:rPr>
  </w:style>
  <w:style w:type="paragraph" w:customStyle="1" w:styleId="A4C2BB8CA34D47A5A6ECAF482D8E4CA02">
    <w:name w:val="A4C2BB8CA34D47A5A6ECAF482D8E4CA02"/>
    <w:rsid w:val="00524A18"/>
    <w:rPr>
      <w:rFonts w:eastAsiaTheme="minorHAnsi"/>
    </w:rPr>
  </w:style>
  <w:style w:type="paragraph" w:customStyle="1" w:styleId="2155710989E14FFD809DFBA2DABE148C2">
    <w:name w:val="2155710989E14FFD809DFBA2DABE148C2"/>
    <w:rsid w:val="00524A18"/>
    <w:rPr>
      <w:rFonts w:eastAsiaTheme="minorHAnsi"/>
    </w:rPr>
  </w:style>
  <w:style w:type="paragraph" w:customStyle="1" w:styleId="A5A1E73D46F347BDB91536BBF931DDC42">
    <w:name w:val="A5A1E73D46F347BDB91536BBF931DDC42"/>
    <w:rsid w:val="00524A18"/>
    <w:rPr>
      <w:rFonts w:eastAsiaTheme="minorHAnsi"/>
    </w:rPr>
  </w:style>
  <w:style w:type="paragraph" w:customStyle="1" w:styleId="63F0D0A101EE484C86B7ED34A1249D212">
    <w:name w:val="63F0D0A101EE484C86B7ED34A1249D212"/>
    <w:rsid w:val="00524A18"/>
    <w:rPr>
      <w:rFonts w:eastAsiaTheme="minorHAnsi"/>
    </w:rPr>
  </w:style>
  <w:style w:type="paragraph" w:customStyle="1" w:styleId="3D957C507E8D41989A0EB80231492B842">
    <w:name w:val="3D957C507E8D41989A0EB80231492B842"/>
    <w:rsid w:val="00524A18"/>
    <w:rPr>
      <w:rFonts w:eastAsiaTheme="minorHAnsi"/>
    </w:rPr>
  </w:style>
  <w:style w:type="paragraph" w:customStyle="1" w:styleId="051840AB22184B89814D06BE623CB08A">
    <w:name w:val="051840AB22184B89814D06BE623CB08A"/>
    <w:rsid w:val="00524A18"/>
  </w:style>
  <w:style w:type="paragraph" w:customStyle="1" w:styleId="95D098F5FC2B40A1AFF8E72CA5825E68">
    <w:name w:val="95D098F5FC2B40A1AFF8E72CA5825E68"/>
    <w:rsid w:val="00524A18"/>
  </w:style>
  <w:style w:type="paragraph" w:customStyle="1" w:styleId="F818963DAB7A4E79A827AA55FF762963">
    <w:name w:val="F818963DAB7A4E79A827AA55FF762963"/>
    <w:rsid w:val="00524A18"/>
  </w:style>
  <w:style w:type="paragraph" w:customStyle="1" w:styleId="3538CC17EC0C4FFF9C0625B4690D9A7E11">
    <w:name w:val="3538CC17EC0C4FFF9C0625B4690D9A7E11"/>
    <w:rsid w:val="00524A18"/>
    <w:rPr>
      <w:rFonts w:eastAsiaTheme="minorHAnsi"/>
    </w:rPr>
  </w:style>
  <w:style w:type="paragraph" w:customStyle="1" w:styleId="66BA6A13069D4E1A8D3D890AFF5D58155">
    <w:name w:val="66BA6A13069D4E1A8D3D890AFF5D58155"/>
    <w:rsid w:val="00524A18"/>
    <w:rPr>
      <w:rFonts w:eastAsiaTheme="minorHAnsi"/>
    </w:rPr>
  </w:style>
  <w:style w:type="paragraph" w:customStyle="1" w:styleId="27D8F9E5E70C4062978567D1605359573">
    <w:name w:val="27D8F9E5E70C4062978567D1605359573"/>
    <w:rsid w:val="00524A18"/>
    <w:rPr>
      <w:rFonts w:eastAsiaTheme="minorHAnsi"/>
    </w:rPr>
  </w:style>
  <w:style w:type="paragraph" w:customStyle="1" w:styleId="F08FFC3AA14B496D8BB315F14BB1606A3">
    <w:name w:val="F08FFC3AA14B496D8BB315F14BB1606A3"/>
    <w:rsid w:val="00524A18"/>
    <w:rPr>
      <w:rFonts w:eastAsiaTheme="minorHAnsi"/>
    </w:rPr>
  </w:style>
  <w:style w:type="paragraph" w:customStyle="1" w:styleId="F19BCA35B8C14545A7DD62E7B162F72C3">
    <w:name w:val="F19BCA35B8C14545A7DD62E7B162F72C3"/>
    <w:rsid w:val="00524A18"/>
    <w:rPr>
      <w:rFonts w:eastAsiaTheme="minorHAnsi"/>
    </w:rPr>
  </w:style>
  <w:style w:type="paragraph" w:customStyle="1" w:styleId="8F5739405C0A49C7B5CA4C05D8A01E703">
    <w:name w:val="8F5739405C0A49C7B5CA4C05D8A01E703"/>
    <w:rsid w:val="00524A18"/>
    <w:rPr>
      <w:rFonts w:eastAsiaTheme="minorHAnsi"/>
    </w:rPr>
  </w:style>
  <w:style w:type="paragraph" w:customStyle="1" w:styleId="863D46AB0745438EBD85F6BBA4A427903">
    <w:name w:val="863D46AB0745438EBD85F6BBA4A427903"/>
    <w:rsid w:val="00524A18"/>
    <w:rPr>
      <w:rFonts w:eastAsiaTheme="minorHAnsi"/>
    </w:rPr>
  </w:style>
  <w:style w:type="paragraph" w:customStyle="1" w:styleId="A4C2BB8CA34D47A5A6ECAF482D8E4CA03">
    <w:name w:val="A4C2BB8CA34D47A5A6ECAF482D8E4CA03"/>
    <w:rsid w:val="00524A18"/>
    <w:rPr>
      <w:rFonts w:eastAsiaTheme="minorHAnsi"/>
    </w:rPr>
  </w:style>
  <w:style w:type="paragraph" w:customStyle="1" w:styleId="2155710989E14FFD809DFBA2DABE148C3">
    <w:name w:val="2155710989E14FFD809DFBA2DABE148C3"/>
    <w:rsid w:val="00524A18"/>
    <w:rPr>
      <w:rFonts w:eastAsiaTheme="minorHAnsi"/>
    </w:rPr>
  </w:style>
  <w:style w:type="paragraph" w:customStyle="1" w:styleId="A5A1E73D46F347BDB91536BBF931DDC43">
    <w:name w:val="A5A1E73D46F347BDB91536BBF931DDC43"/>
    <w:rsid w:val="00524A18"/>
    <w:rPr>
      <w:rFonts w:eastAsiaTheme="minorHAnsi"/>
    </w:rPr>
  </w:style>
  <w:style w:type="paragraph" w:customStyle="1" w:styleId="63F0D0A101EE484C86B7ED34A1249D213">
    <w:name w:val="63F0D0A101EE484C86B7ED34A1249D213"/>
    <w:rsid w:val="00524A18"/>
    <w:rPr>
      <w:rFonts w:eastAsiaTheme="minorHAnsi"/>
    </w:rPr>
  </w:style>
  <w:style w:type="paragraph" w:customStyle="1" w:styleId="3D957C507E8D41989A0EB80231492B843">
    <w:name w:val="3D957C507E8D41989A0EB80231492B843"/>
    <w:rsid w:val="00524A18"/>
    <w:rPr>
      <w:rFonts w:eastAsiaTheme="minorHAnsi"/>
    </w:rPr>
  </w:style>
  <w:style w:type="paragraph" w:customStyle="1" w:styleId="95D098F5FC2B40A1AFF8E72CA5825E681">
    <w:name w:val="95D098F5FC2B40A1AFF8E72CA5825E681"/>
    <w:rsid w:val="00524A18"/>
    <w:pPr>
      <w:spacing w:after="0" w:line="240" w:lineRule="auto"/>
    </w:pPr>
    <w:rPr>
      <w:rFonts w:eastAsiaTheme="minorHAnsi"/>
    </w:rPr>
  </w:style>
  <w:style w:type="paragraph" w:customStyle="1" w:styleId="F818963DAB7A4E79A827AA55FF7629631">
    <w:name w:val="F818963DAB7A4E79A827AA55FF7629631"/>
    <w:rsid w:val="00524A18"/>
    <w:pPr>
      <w:spacing w:after="0" w:line="240" w:lineRule="auto"/>
    </w:pPr>
    <w:rPr>
      <w:rFonts w:eastAsiaTheme="minorHAnsi"/>
    </w:rPr>
  </w:style>
  <w:style w:type="paragraph" w:customStyle="1" w:styleId="3538CC17EC0C4FFF9C0625B4690D9A7E12">
    <w:name w:val="3538CC17EC0C4FFF9C0625B4690D9A7E12"/>
    <w:rsid w:val="00524A18"/>
    <w:rPr>
      <w:rFonts w:eastAsiaTheme="minorHAnsi"/>
    </w:rPr>
  </w:style>
  <w:style w:type="paragraph" w:customStyle="1" w:styleId="66BA6A13069D4E1A8D3D890AFF5D58156">
    <w:name w:val="66BA6A13069D4E1A8D3D890AFF5D58156"/>
    <w:rsid w:val="00524A18"/>
    <w:rPr>
      <w:rFonts w:eastAsiaTheme="minorHAnsi"/>
    </w:rPr>
  </w:style>
  <w:style w:type="paragraph" w:customStyle="1" w:styleId="27D8F9E5E70C4062978567D1605359574">
    <w:name w:val="27D8F9E5E70C4062978567D1605359574"/>
    <w:rsid w:val="00524A18"/>
    <w:rPr>
      <w:rFonts w:eastAsiaTheme="minorHAnsi"/>
    </w:rPr>
  </w:style>
  <w:style w:type="paragraph" w:customStyle="1" w:styleId="F08FFC3AA14B496D8BB315F14BB1606A4">
    <w:name w:val="F08FFC3AA14B496D8BB315F14BB1606A4"/>
    <w:rsid w:val="00524A18"/>
    <w:rPr>
      <w:rFonts w:eastAsiaTheme="minorHAnsi"/>
    </w:rPr>
  </w:style>
  <w:style w:type="paragraph" w:customStyle="1" w:styleId="F19BCA35B8C14545A7DD62E7B162F72C4">
    <w:name w:val="F19BCA35B8C14545A7DD62E7B162F72C4"/>
    <w:rsid w:val="00524A18"/>
    <w:rPr>
      <w:rFonts w:eastAsiaTheme="minorHAnsi"/>
    </w:rPr>
  </w:style>
  <w:style w:type="paragraph" w:customStyle="1" w:styleId="8F5739405C0A49C7B5CA4C05D8A01E704">
    <w:name w:val="8F5739405C0A49C7B5CA4C05D8A01E704"/>
    <w:rsid w:val="00524A18"/>
    <w:rPr>
      <w:rFonts w:eastAsiaTheme="minorHAnsi"/>
    </w:rPr>
  </w:style>
  <w:style w:type="paragraph" w:customStyle="1" w:styleId="863D46AB0745438EBD85F6BBA4A427904">
    <w:name w:val="863D46AB0745438EBD85F6BBA4A427904"/>
    <w:rsid w:val="00524A18"/>
    <w:rPr>
      <w:rFonts w:eastAsiaTheme="minorHAnsi"/>
    </w:rPr>
  </w:style>
  <w:style w:type="paragraph" w:customStyle="1" w:styleId="A4C2BB8CA34D47A5A6ECAF482D8E4CA04">
    <w:name w:val="A4C2BB8CA34D47A5A6ECAF482D8E4CA04"/>
    <w:rsid w:val="00524A18"/>
    <w:rPr>
      <w:rFonts w:eastAsiaTheme="minorHAnsi"/>
    </w:rPr>
  </w:style>
  <w:style w:type="paragraph" w:customStyle="1" w:styleId="2155710989E14FFD809DFBA2DABE148C4">
    <w:name w:val="2155710989E14FFD809DFBA2DABE148C4"/>
    <w:rsid w:val="00524A18"/>
    <w:rPr>
      <w:rFonts w:eastAsiaTheme="minorHAnsi"/>
    </w:rPr>
  </w:style>
  <w:style w:type="paragraph" w:customStyle="1" w:styleId="A5A1E73D46F347BDB91536BBF931DDC44">
    <w:name w:val="A5A1E73D46F347BDB91536BBF931DDC44"/>
    <w:rsid w:val="00524A18"/>
    <w:rPr>
      <w:rFonts w:eastAsiaTheme="minorHAnsi"/>
    </w:rPr>
  </w:style>
  <w:style w:type="paragraph" w:customStyle="1" w:styleId="63F0D0A101EE484C86B7ED34A1249D214">
    <w:name w:val="63F0D0A101EE484C86B7ED34A1249D214"/>
    <w:rsid w:val="00524A18"/>
    <w:rPr>
      <w:rFonts w:eastAsiaTheme="minorHAnsi"/>
    </w:rPr>
  </w:style>
  <w:style w:type="paragraph" w:customStyle="1" w:styleId="3D957C507E8D41989A0EB80231492B844">
    <w:name w:val="3D957C507E8D41989A0EB80231492B844"/>
    <w:rsid w:val="00524A18"/>
    <w:rPr>
      <w:rFonts w:eastAsiaTheme="minorHAnsi"/>
    </w:rPr>
  </w:style>
  <w:style w:type="paragraph" w:customStyle="1" w:styleId="95D098F5FC2B40A1AFF8E72CA5825E682">
    <w:name w:val="95D098F5FC2B40A1AFF8E72CA5825E682"/>
    <w:rsid w:val="00524A18"/>
    <w:pPr>
      <w:spacing w:after="0" w:line="240" w:lineRule="auto"/>
    </w:pPr>
    <w:rPr>
      <w:rFonts w:eastAsiaTheme="minorHAnsi"/>
    </w:rPr>
  </w:style>
  <w:style w:type="paragraph" w:customStyle="1" w:styleId="F818963DAB7A4E79A827AA55FF7629632">
    <w:name w:val="F818963DAB7A4E79A827AA55FF7629632"/>
    <w:rsid w:val="00524A18"/>
    <w:pPr>
      <w:spacing w:after="0" w:line="240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Module_2-Lab.docx</Template>
  <TotalTime>14</TotalTime>
  <Pages>3</Pages>
  <Words>513</Words>
  <Characters>2144</Characters>
  <Application>Microsoft Office Word</Application>
  <DocSecurity>0</DocSecurity>
  <Lines>178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3</cp:revision>
  <dcterms:created xsi:type="dcterms:W3CDTF">2019-01-27T22:56:00Z</dcterms:created>
  <dcterms:modified xsi:type="dcterms:W3CDTF">2019-01-27T23:09:00Z</dcterms:modified>
</cp:coreProperties>
</file>